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65" w:rsidRPr="00FB6D92" w:rsidRDefault="00B8728D" w:rsidP="00FB6D92">
      <w:pPr>
        <w:pStyle w:val="Heading1"/>
        <w:spacing w:line="360" w:lineRule="auto"/>
        <w:jc w:val="both"/>
        <w:rPr>
          <w:rFonts w:cs="Arial"/>
          <w:color w:val="auto"/>
          <w:szCs w:val="20"/>
        </w:rPr>
      </w:pPr>
      <w:r w:rsidRPr="00FB6D92">
        <w:rPr>
          <w:rFonts w:cs="Arial"/>
          <w:i/>
          <w:color w:val="auto"/>
          <w:szCs w:val="20"/>
        </w:rPr>
        <w:t>Programming Foundation with Pseudocode</w:t>
      </w:r>
      <w:r w:rsidRPr="00FB6D92">
        <w:rPr>
          <w:rFonts w:cs="Arial"/>
          <w:i/>
          <w:color w:val="auto"/>
          <w:szCs w:val="20"/>
        </w:rPr>
        <w:tab/>
      </w:r>
      <w:r w:rsidRPr="00FB6D92">
        <w:rPr>
          <w:rFonts w:cs="Arial"/>
          <w:i/>
          <w:color w:val="auto"/>
          <w:szCs w:val="20"/>
        </w:rPr>
        <w:tab/>
      </w:r>
      <w:r w:rsidRPr="00FB6D92">
        <w:rPr>
          <w:rFonts w:cs="Arial"/>
          <w:i/>
          <w:color w:val="auto"/>
          <w:szCs w:val="20"/>
        </w:rPr>
        <w:tab/>
      </w:r>
    </w:p>
    <w:p w:rsidR="006D19DA" w:rsidRPr="00FB6D92" w:rsidRDefault="006D19DA" w:rsidP="00FB6D92">
      <w:pPr>
        <w:numPr>
          <w:ilvl w:val="0"/>
          <w:numId w:val="17"/>
        </w:numPr>
        <w:spacing w:line="360" w:lineRule="auto"/>
        <w:ind w:left="360"/>
        <w:jc w:val="both"/>
        <w:rPr>
          <w:rFonts w:cs="Arial"/>
          <w:color w:val="000000"/>
          <w:szCs w:val="20"/>
        </w:rPr>
      </w:pPr>
      <w:r w:rsidRPr="00FB6D92">
        <w:rPr>
          <w:rFonts w:cs="Arial"/>
          <w:color w:val="000000"/>
          <w:szCs w:val="20"/>
        </w:rPr>
        <w:t>Write a pseudocode calculate the Biill to the Customers who got served at a service station</w:t>
      </w:r>
      <w:r w:rsidRPr="00FB6D92">
        <w:rPr>
          <w:rFonts w:cs="Kokila"/>
          <w:color w:val="000000"/>
          <w:szCs w:val="20"/>
          <w:cs/>
          <w:lang w:bidi="hi-IN"/>
        </w:rPr>
        <w:t xml:space="preserve">. </w:t>
      </w:r>
    </w:p>
    <w:p w:rsidR="006D19DA" w:rsidRPr="00FB6D92" w:rsidRDefault="006D19DA" w:rsidP="00FB6D92">
      <w:pPr>
        <w:numPr>
          <w:ilvl w:val="0"/>
          <w:numId w:val="18"/>
        </w:numPr>
        <w:tabs>
          <w:tab w:val="left" w:pos="720"/>
        </w:tabs>
        <w:spacing w:line="360" w:lineRule="auto"/>
        <w:ind w:left="720"/>
        <w:jc w:val="both"/>
        <w:rPr>
          <w:rFonts w:cs="Arial"/>
          <w:color w:val="000000"/>
          <w:szCs w:val="20"/>
        </w:rPr>
      </w:pPr>
      <w:r w:rsidRPr="00FB6D92">
        <w:rPr>
          <w:rFonts w:cs="Arial"/>
          <w:szCs w:val="20"/>
        </w:rPr>
        <w:t>Accept the type of service they have taken and the vehicle details like Type and Cost of Vehicle</w:t>
      </w:r>
      <w:r w:rsidRPr="00FB6D92">
        <w:rPr>
          <w:rFonts w:cs="Kokila"/>
          <w:szCs w:val="20"/>
          <w:cs/>
          <w:lang w:bidi="hi-IN"/>
        </w:rPr>
        <w:t>.</w:t>
      </w:r>
    </w:p>
    <w:p w:rsidR="006D19DA" w:rsidRPr="00FB6D92" w:rsidRDefault="006D19DA" w:rsidP="00FB6D92">
      <w:pPr>
        <w:numPr>
          <w:ilvl w:val="0"/>
          <w:numId w:val="18"/>
        </w:numPr>
        <w:tabs>
          <w:tab w:val="left" w:pos="720"/>
        </w:tabs>
        <w:spacing w:line="360" w:lineRule="auto"/>
        <w:ind w:left="720"/>
        <w:jc w:val="both"/>
        <w:rPr>
          <w:rFonts w:cs="Arial"/>
          <w:color w:val="000000"/>
          <w:szCs w:val="20"/>
        </w:rPr>
      </w:pPr>
      <w:r w:rsidRPr="00FB6D92">
        <w:rPr>
          <w:rFonts w:cs="Arial"/>
          <w:color w:val="000000"/>
          <w:szCs w:val="20"/>
        </w:rPr>
        <w:t>To calculate the amount to be paid for the service use vehicle type and it</w:t>
      </w:r>
      <w:r w:rsidRPr="00FB6D92">
        <w:rPr>
          <w:rFonts w:cs="Kokila"/>
          <w:color w:val="000000"/>
          <w:szCs w:val="20"/>
          <w:cs/>
          <w:lang w:bidi="hi-IN"/>
        </w:rPr>
        <w:t>’</w:t>
      </w:r>
      <w:r w:rsidRPr="00FB6D92">
        <w:rPr>
          <w:rFonts w:cs="Arial"/>
          <w:color w:val="000000"/>
          <w:szCs w:val="20"/>
        </w:rPr>
        <w:t>s cost and the Type of service which has taken</w:t>
      </w:r>
      <w:r w:rsidRPr="00FB6D92">
        <w:rPr>
          <w:rFonts w:cs="Kokila"/>
          <w:color w:val="000000"/>
          <w:szCs w:val="20"/>
          <w:cs/>
          <w:lang w:bidi="hi-IN"/>
        </w:rPr>
        <w:t>.</w:t>
      </w:r>
    </w:p>
    <w:p w:rsidR="006D19DA" w:rsidRPr="00FB6D92" w:rsidRDefault="006D19DA" w:rsidP="00FB6D92">
      <w:pPr>
        <w:numPr>
          <w:ilvl w:val="0"/>
          <w:numId w:val="18"/>
        </w:numPr>
        <w:tabs>
          <w:tab w:val="left" w:pos="720"/>
        </w:tabs>
        <w:spacing w:line="360" w:lineRule="auto"/>
        <w:ind w:left="720"/>
        <w:jc w:val="both"/>
        <w:rPr>
          <w:rFonts w:cs="Arial"/>
          <w:color w:val="000000"/>
          <w:szCs w:val="20"/>
        </w:rPr>
      </w:pPr>
      <w:r w:rsidRPr="00FB6D92">
        <w:rPr>
          <w:rFonts w:cs="Kokila"/>
          <w:color w:val="000000"/>
          <w:szCs w:val="20"/>
          <w:cs/>
          <w:lang w:bidi="hi-IN"/>
        </w:rPr>
        <w:t xml:space="preserve"> </w:t>
      </w:r>
      <w:r w:rsidRPr="00FB6D92">
        <w:rPr>
          <w:rFonts w:cs="Arial"/>
          <w:szCs w:val="20"/>
        </w:rPr>
        <w:t>Make use of best practices and exception handling</w:t>
      </w:r>
      <w:r w:rsidRPr="00FB6D92">
        <w:rPr>
          <w:rFonts w:cs="Kokila"/>
          <w:szCs w:val="20"/>
          <w:cs/>
          <w:lang w:bidi="hi-IN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1606"/>
        <w:gridCol w:w="1874"/>
      </w:tblGrid>
      <w:tr w:rsidR="006D19DA" w:rsidRPr="00FB6D92" w:rsidTr="006D19DA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Vehicle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Type of Service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Cost of service</w:t>
            </w:r>
          </w:p>
        </w:tc>
      </w:tr>
      <w:tr w:rsidR="006D19DA" w:rsidRPr="00FB6D92" w:rsidTr="006D19DA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200</w:t>
            </w:r>
          </w:p>
        </w:tc>
      </w:tr>
      <w:tr w:rsidR="006D19DA" w:rsidRPr="00FB6D92" w:rsidTr="006D19DA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Hatchback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15</w:t>
            </w:r>
            <w:r w:rsidRPr="00FB6D92">
              <w:rPr>
                <w:rFonts w:cs="Kokila"/>
                <w:szCs w:val="20"/>
                <w:cs/>
                <w:lang w:bidi="hi-IN"/>
              </w:rPr>
              <w:t xml:space="preserve">% </w:t>
            </w:r>
            <w:r w:rsidRPr="00FB6D92">
              <w:rPr>
                <w:rFonts w:cs="Arial"/>
                <w:szCs w:val="20"/>
              </w:rPr>
              <w:t>cost of vehicle</w:t>
            </w:r>
          </w:p>
        </w:tc>
      </w:tr>
      <w:tr w:rsidR="006D19DA" w:rsidRPr="00FB6D92" w:rsidTr="006D19DA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Small Cars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10</w:t>
            </w:r>
            <w:r w:rsidRPr="00FB6D92">
              <w:rPr>
                <w:rFonts w:cs="Kokila"/>
                <w:szCs w:val="20"/>
                <w:cs/>
                <w:lang w:bidi="hi-IN"/>
              </w:rPr>
              <w:t xml:space="preserve">% </w:t>
            </w:r>
            <w:r w:rsidRPr="00FB6D92">
              <w:rPr>
                <w:rFonts w:cs="Arial"/>
                <w:szCs w:val="20"/>
              </w:rPr>
              <w:t>cost of vehicle</w:t>
            </w:r>
          </w:p>
        </w:tc>
      </w:tr>
      <w:tr w:rsidR="006D19DA" w:rsidRPr="00FB6D92" w:rsidTr="006D19DA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Sedan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9DA" w:rsidRPr="00FB6D92" w:rsidRDefault="006D19DA" w:rsidP="00FB6D92">
            <w:pPr>
              <w:spacing w:line="276" w:lineRule="auto"/>
              <w:jc w:val="center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18</w:t>
            </w:r>
            <w:r w:rsidRPr="00FB6D92">
              <w:rPr>
                <w:rFonts w:cs="Kokila"/>
                <w:szCs w:val="20"/>
                <w:cs/>
                <w:lang w:bidi="hi-IN"/>
              </w:rPr>
              <w:t xml:space="preserve">% </w:t>
            </w:r>
            <w:r w:rsidRPr="00FB6D92">
              <w:rPr>
                <w:rFonts w:cs="Arial"/>
                <w:szCs w:val="20"/>
              </w:rPr>
              <w:t>cost of vehicle</w:t>
            </w:r>
          </w:p>
        </w:tc>
      </w:tr>
    </w:tbl>
    <w:p w:rsidR="006D19DA" w:rsidRPr="00FB6D92" w:rsidRDefault="006D19DA" w:rsidP="00FB6D92">
      <w:pPr>
        <w:spacing w:line="360" w:lineRule="auto"/>
        <w:jc w:val="center"/>
        <w:rPr>
          <w:rFonts w:cs="Arial"/>
          <w:szCs w:val="20"/>
        </w:rPr>
      </w:pPr>
      <w:r w:rsidRPr="00FB6D92">
        <w:rPr>
          <w:rFonts w:cs="Arial"/>
          <w:szCs w:val="20"/>
        </w:rPr>
        <w:t>Table 1</w:t>
      </w:r>
    </w:p>
    <w:p w:rsidR="00706E68" w:rsidRDefault="006D19DA" w:rsidP="00FB6D92">
      <w:pPr>
        <w:spacing w:line="360" w:lineRule="auto"/>
        <w:ind w:left="2160" w:firstLine="720"/>
        <w:jc w:val="both"/>
        <w:rPr>
          <w:rFonts w:cs="Arial"/>
          <w:color w:val="000000"/>
          <w:szCs w:val="20"/>
        </w:rPr>
      </w:pPr>
      <w:r w:rsidRPr="00FB6D92">
        <w:rPr>
          <w:rFonts w:cs="Kokila"/>
          <w:color w:val="000000"/>
          <w:szCs w:val="20"/>
          <w:cs/>
          <w:lang w:bidi="hi-IN"/>
        </w:rPr>
        <w:t>*</w:t>
      </w:r>
      <w:r w:rsidRPr="00FB6D92">
        <w:rPr>
          <w:rFonts w:cs="Arial"/>
          <w:color w:val="000000"/>
          <w:szCs w:val="20"/>
        </w:rPr>
        <w:t xml:space="preserve">F </w:t>
      </w:r>
      <w:r w:rsidRPr="00FB6D92">
        <w:rPr>
          <w:rFonts w:cs="Kokila"/>
          <w:color w:val="000000"/>
          <w:szCs w:val="20"/>
          <w:cs/>
          <w:lang w:bidi="hi-IN"/>
        </w:rPr>
        <w:t xml:space="preserve">= </w:t>
      </w:r>
      <w:r w:rsidRPr="00FB6D92">
        <w:rPr>
          <w:rFonts w:cs="Arial"/>
          <w:color w:val="000000"/>
          <w:szCs w:val="20"/>
        </w:rPr>
        <w:t>Free</w:t>
      </w:r>
      <w:r w:rsidR="00706E68">
        <w:rPr>
          <w:rFonts w:cs="Arial"/>
          <w:color w:val="000000"/>
          <w:szCs w:val="20"/>
        </w:rPr>
        <w:t>…………….</w:t>
      </w:r>
    </w:p>
    <w:p w:rsidR="006D19DA" w:rsidRPr="00FB6D92" w:rsidRDefault="006D19DA" w:rsidP="00FB6D92">
      <w:pPr>
        <w:spacing w:line="360" w:lineRule="auto"/>
        <w:ind w:left="2160" w:firstLine="720"/>
        <w:jc w:val="both"/>
        <w:rPr>
          <w:rFonts w:cs="Arial"/>
          <w:color w:val="000000"/>
          <w:szCs w:val="20"/>
        </w:rPr>
      </w:pPr>
      <w:bookmarkStart w:id="0" w:name="_GoBack"/>
      <w:bookmarkEnd w:id="0"/>
      <w:r w:rsidRPr="00FB6D92">
        <w:rPr>
          <w:rFonts w:cs="Arial"/>
          <w:color w:val="000000"/>
          <w:szCs w:val="20"/>
        </w:rPr>
        <w:t xml:space="preserve"> Service   </w:t>
      </w:r>
      <w:r w:rsidRPr="00FB6D92">
        <w:rPr>
          <w:rFonts w:cs="Kokila"/>
          <w:color w:val="000000"/>
          <w:szCs w:val="20"/>
          <w:cs/>
          <w:lang w:bidi="hi-IN"/>
        </w:rPr>
        <w:t>*</w:t>
      </w:r>
      <w:r w:rsidRPr="00FB6D92">
        <w:rPr>
          <w:rFonts w:cs="Arial"/>
          <w:color w:val="000000"/>
          <w:szCs w:val="20"/>
        </w:rPr>
        <w:t xml:space="preserve">BR </w:t>
      </w:r>
      <w:r w:rsidRPr="00FB6D92">
        <w:rPr>
          <w:rFonts w:cs="Kokila"/>
          <w:color w:val="000000"/>
          <w:szCs w:val="20"/>
          <w:cs/>
          <w:lang w:bidi="hi-IN"/>
        </w:rPr>
        <w:t xml:space="preserve">= </w:t>
      </w:r>
      <w:r w:rsidRPr="00FB6D92">
        <w:rPr>
          <w:rFonts w:cs="Arial"/>
          <w:color w:val="000000"/>
          <w:szCs w:val="20"/>
        </w:rPr>
        <w:t>Body Repair</w:t>
      </w:r>
    </w:p>
    <w:p w:rsidR="006D19DA" w:rsidRPr="00FB6D92" w:rsidRDefault="006D19DA" w:rsidP="00FB6D92">
      <w:pPr>
        <w:spacing w:line="360" w:lineRule="auto"/>
        <w:ind w:firstLine="360"/>
        <w:rPr>
          <w:rFonts w:cs="Arial"/>
          <w:b/>
          <w:color w:val="000000"/>
          <w:szCs w:val="20"/>
        </w:rPr>
      </w:pPr>
      <w:r w:rsidRPr="00FB6D92">
        <w:rPr>
          <w:rFonts w:cs="Arial"/>
          <w:b/>
          <w:color w:val="000000"/>
          <w:szCs w:val="20"/>
        </w:rPr>
        <w:t>Marks Distribution</w:t>
      </w:r>
      <w:r w:rsidRPr="00FB6D92">
        <w:rPr>
          <w:rFonts w:cs="Kokila"/>
          <w:b/>
          <w:bCs/>
          <w:color w:val="000000"/>
          <w:szCs w:val="20"/>
          <w:cs/>
          <w:lang w:bidi="hi-IN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8"/>
        <w:gridCol w:w="668"/>
      </w:tblGrid>
      <w:tr w:rsidR="006D19DA" w:rsidRPr="00FB6D92" w:rsidTr="003B56CD">
        <w:tc>
          <w:tcPr>
            <w:tcW w:w="7468" w:type="dxa"/>
          </w:tcPr>
          <w:p w:rsidR="006D19DA" w:rsidRPr="00FB6D92" w:rsidRDefault="006D19DA" w:rsidP="00FB6D92">
            <w:pPr>
              <w:spacing w:line="276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Accepting, storing and displaying Vehicle, Type of service  and Bill information</w:t>
            </w:r>
          </w:p>
        </w:tc>
        <w:tc>
          <w:tcPr>
            <w:tcW w:w="668" w:type="dxa"/>
          </w:tcPr>
          <w:p w:rsidR="006D19DA" w:rsidRPr="00FB6D92" w:rsidRDefault="006D19DA" w:rsidP="00FB6D92">
            <w:pPr>
              <w:spacing w:line="276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6</w:t>
            </w:r>
          </w:p>
        </w:tc>
      </w:tr>
      <w:tr w:rsidR="006D19DA" w:rsidRPr="00FB6D92" w:rsidTr="003B56CD">
        <w:tc>
          <w:tcPr>
            <w:tcW w:w="7468" w:type="dxa"/>
          </w:tcPr>
          <w:p w:rsidR="006D19DA" w:rsidRPr="00FB6D92" w:rsidRDefault="006D19DA" w:rsidP="00FB6D92">
            <w:pPr>
              <w:spacing w:line="276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 xml:space="preserve">Best practices usage </w:t>
            </w:r>
          </w:p>
        </w:tc>
        <w:tc>
          <w:tcPr>
            <w:tcW w:w="668" w:type="dxa"/>
          </w:tcPr>
          <w:p w:rsidR="006D19DA" w:rsidRPr="00FB6D92" w:rsidRDefault="006D19DA" w:rsidP="00FB6D92">
            <w:pPr>
              <w:spacing w:line="276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2</w:t>
            </w:r>
          </w:p>
        </w:tc>
      </w:tr>
      <w:tr w:rsidR="006D19DA" w:rsidRPr="00FB6D92" w:rsidTr="003B56CD">
        <w:tc>
          <w:tcPr>
            <w:tcW w:w="7468" w:type="dxa"/>
          </w:tcPr>
          <w:p w:rsidR="006D19DA" w:rsidRPr="00FB6D92" w:rsidRDefault="006D19DA" w:rsidP="00FB6D92">
            <w:pPr>
              <w:spacing w:line="276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Exception Handling</w:t>
            </w:r>
          </w:p>
        </w:tc>
        <w:tc>
          <w:tcPr>
            <w:tcW w:w="668" w:type="dxa"/>
          </w:tcPr>
          <w:p w:rsidR="006D19DA" w:rsidRPr="00FB6D92" w:rsidRDefault="006D19DA" w:rsidP="00FB6D92">
            <w:pPr>
              <w:spacing w:line="276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2</w:t>
            </w:r>
          </w:p>
        </w:tc>
      </w:tr>
    </w:tbl>
    <w:p w:rsidR="003C60BA" w:rsidRPr="00FB6D92" w:rsidRDefault="003C60BA" w:rsidP="00FB6D92">
      <w:pPr>
        <w:pStyle w:val="Listedsub-bullets"/>
        <w:numPr>
          <w:ilvl w:val="0"/>
          <w:numId w:val="0"/>
        </w:numPr>
        <w:ind w:left="360"/>
        <w:rPr>
          <w:rFonts w:cs="Arial"/>
          <w:iCs w:val="0"/>
        </w:rPr>
      </w:pPr>
    </w:p>
    <w:p w:rsidR="00616441" w:rsidRPr="001055CD" w:rsidRDefault="00616441" w:rsidP="00616441">
      <w:pPr>
        <w:widowControl w:val="0"/>
        <w:jc w:val="both"/>
        <w:rPr>
          <w:rFonts w:cs="Arial"/>
          <w:b/>
          <w:szCs w:val="20"/>
        </w:rPr>
      </w:pPr>
      <w:r w:rsidRPr="001055CD">
        <w:rPr>
          <w:rFonts w:cs="Arial"/>
          <w:b/>
          <w:szCs w:val="20"/>
        </w:rPr>
        <w:t xml:space="preserve">HTML and JavaScript                                                                      </w:t>
      </w:r>
    </w:p>
    <w:p w:rsidR="00616441" w:rsidRPr="001055CD" w:rsidRDefault="00616441" w:rsidP="00616441">
      <w:pPr>
        <w:widowControl w:val="0"/>
        <w:jc w:val="both"/>
        <w:rPr>
          <w:rFonts w:cs="Arial"/>
          <w:b/>
          <w:szCs w:val="20"/>
        </w:rPr>
      </w:pPr>
    </w:p>
    <w:p w:rsidR="00616441" w:rsidRPr="001055CD" w:rsidRDefault="00616441" w:rsidP="00616441">
      <w:pPr>
        <w:widowControl w:val="0"/>
        <w:numPr>
          <w:ilvl w:val="0"/>
          <w:numId w:val="4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>Design a web page to accept customer and vehicle details using HTML 5 and CSS and perform the following validations</w:t>
      </w:r>
      <w:r w:rsidRPr="001055CD">
        <w:rPr>
          <w:rFonts w:cs="Kokila"/>
          <w:szCs w:val="20"/>
          <w:cs/>
          <w:lang w:bidi="hi-IN"/>
        </w:rPr>
        <w:t>.</w:t>
      </w:r>
    </w:p>
    <w:p w:rsidR="00616441" w:rsidRPr="001055CD" w:rsidRDefault="00616441" w:rsidP="00616441">
      <w:pPr>
        <w:jc w:val="both"/>
        <w:rPr>
          <w:rFonts w:cs="Arial"/>
          <w:szCs w:val="20"/>
        </w:rPr>
      </w:pPr>
    </w:p>
    <w:p w:rsidR="00616441" w:rsidRPr="001055CD" w:rsidRDefault="00616441" w:rsidP="00616441">
      <w:pPr>
        <w:widowControl w:val="0"/>
        <w:numPr>
          <w:ilvl w:val="0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 xml:space="preserve">All fields are mandatory </w:t>
      </w:r>
      <w:r w:rsidRPr="001055CD">
        <w:rPr>
          <w:rFonts w:cs="Kokila"/>
          <w:szCs w:val="20"/>
          <w:cs/>
          <w:lang w:bidi="hi-IN"/>
        </w:rPr>
        <w:t>(</w:t>
      </w:r>
      <w:r w:rsidRPr="001055CD">
        <w:rPr>
          <w:rFonts w:cs="Arial"/>
          <w:szCs w:val="20"/>
        </w:rPr>
        <w:t>none can remain blank</w:t>
      </w:r>
      <w:r w:rsidRPr="001055CD">
        <w:rPr>
          <w:rFonts w:cs="Kokila"/>
          <w:szCs w:val="20"/>
          <w:cs/>
          <w:lang w:bidi="hi-IN"/>
        </w:rPr>
        <w:t>)</w:t>
      </w:r>
    </w:p>
    <w:p w:rsidR="00616441" w:rsidRPr="001055CD" w:rsidRDefault="00616441" w:rsidP="00616441">
      <w:pPr>
        <w:widowControl w:val="0"/>
        <w:numPr>
          <w:ilvl w:val="0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>Titles should be using list box input as Mr</w:t>
      </w:r>
      <w:r w:rsidRPr="001055CD">
        <w:rPr>
          <w:rFonts w:cs="Kokila"/>
          <w:szCs w:val="20"/>
          <w:cs/>
          <w:lang w:bidi="hi-IN"/>
        </w:rPr>
        <w:t>.</w:t>
      </w:r>
      <w:r w:rsidRPr="001055CD">
        <w:rPr>
          <w:rFonts w:cs="Arial"/>
          <w:szCs w:val="20"/>
        </w:rPr>
        <w:t>,Mss</w:t>
      </w:r>
      <w:r w:rsidRPr="001055CD">
        <w:rPr>
          <w:rFonts w:cs="Kokila"/>
          <w:szCs w:val="20"/>
          <w:cs/>
          <w:lang w:bidi="hi-IN"/>
        </w:rPr>
        <w:t>.</w:t>
      </w:r>
      <w:r w:rsidRPr="001055CD">
        <w:rPr>
          <w:rFonts w:cs="Arial"/>
          <w:szCs w:val="20"/>
        </w:rPr>
        <w:t>, Ms</w:t>
      </w:r>
      <w:r w:rsidRPr="001055CD">
        <w:rPr>
          <w:rFonts w:cs="Kokila"/>
          <w:szCs w:val="20"/>
          <w:cs/>
          <w:lang w:bidi="hi-IN"/>
        </w:rPr>
        <w:t>.</w:t>
      </w:r>
      <w:r w:rsidRPr="001055CD">
        <w:rPr>
          <w:rFonts w:cs="Arial"/>
          <w:szCs w:val="20"/>
        </w:rPr>
        <w:t>, Dr</w:t>
      </w:r>
      <w:r w:rsidRPr="001055CD">
        <w:rPr>
          <w:rFonts w:cs="Kokila"/>
          <w:szCs w:val="20"/>
          <w:cs/>
          <w:lang w:bidi="hi-IN"/>
        </w:rPr>
        <w:t>.</w:t>
      </w:r>
    </w:p>
    <w:p w:rsidR="00616441" w:rsidRPr="001055CD" w:rsidRDefault="00616441" w:rsidP="00616441">
      <w:pPr>
        <w:widowControl w:val="0"/>
        <w:numPr>
          <w:ilvl w:val="0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>Customer Name should accept only alphabets with length greater than 5</w:t>
      </w:r>
      <w:r w:rsidRPr="001055CD">
        <w:rPr>
          <w:rFonts w:cs="Kokila"/>
          <w:szCs w:val="20"/>
          <w:cs/>
          <w:lang w:bidi="hi-IN"/>
        </w:rPr>
        <w:t>.</w:t>
      </w:r>
    </w:p>
    <w:p w:rsidR="00616441" w:rsidRPr="001055CD" w:rsidRDefault="00616441" w:rsidP="00616441">
      <w:pPr>
        <w:widowControl w:val="0"/>
        <w:numPr>
          <w:ilvl w:val="0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 xml:space="preserve">Email id should be valid Email Id </w:t>
      </w:r>
    </w:p>
    <w:p w:rsidR="00616441" w:rsidRPr="001055CD" w:rsidRDefault="00616441" w:rsidP="00616441">
      <w:pPr>
        <w:widowControl w:val="0"/>
        <w:numPr>
          <w:ilvl w:val="0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>Mobile number should be of 10 digits</w:t>
      </w:r>
      <w:r w:rsidRPr="001055CD">
        <w:rPr>
          <w:rFonts w:cs="Kokila"/>
          <w:szCs w:val="20"/>
          <w:cs/>
          <w:lang w:bidi="hi-IN"/>
        </w:rPr>
        <w:t>.</w:t>
      </w:r>
    </w:p>
    <w:p w:rsidR="00616441" w:rsidRPr="001055CD" w:rsidRDefault="00616441" w:rsidP="00616441">
      <w:pPr>
        <w:widowControl w:val="0"/>
        <w:numPr>
          <w:ilvl w:val="0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 xml:space="preserve">Write a javascript function to </w:t>
      </w:r>
    </w:p>
    <w:p w:rsidR="00616441" w:rsidRPr="001055CD" w:rsidRDefault="00616441" w:rsidP="00616441">
      <w:pPr>
        <w:widowControl w:val="0"/>
        <w:numPr>
          <w:ilvl w:val="1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 xml:space="preserve">Calculate the Final bill using the Above </w:t>
      </w:r>
      <w:r w:rsidRPr="001055CD">
        <w:rPr>
          <w:rFonts w:cs="Kokila"/>
          <w:szCs w:val="20"/>
          <w:cs/>
          <w:lang w:bidi="hi-IN"/>
        </w:rPr>
        <w:t>“</w:t>
      </w:r>
      <w:r w:rsidRPr="001055CD">
        <w:rPr>
          <w:rFonts w:cs="Arial"/>
          <w:szCs w:val="20"/>
        </w:rPr>
        <w:t>Table 1</w:t>
      </w:r>
      <w:r w:rsidRPr="001055CD">
        <w:rPr>
          <w:rFonts w:cs="Kokila"/>
          <w:szCs w:val="20"/>
          <w:cs/>
          <w:lang w:bidi="hi-IN"/>
        </w:rPr>
        <w:t xml:space="preserve">” </w:t>
      </w:r>
      <w:r w:rsidRPr="001055CD">
        <w:rPr>
          <w:rFonts w:cs="Arial"/>
          <w:szCs w:val="20"/>
        </w:rPr>
        <w:t>from Section 1</w:t>
      </w:r>
      <w:r w:rsidRPr="001055CD">
        <w:rPr>
          <w:rFonts w:cs="Kokila"/>
          <w:szCs w:val="20"/>
          <w:cs/>
          <w:lang w:bidi="hi-IN"/>
        </w:rPr>
        <w:t xml:space="preserve">. </w:t>
      </w:r>
    </w:p>
    <w:p w:rsidR="00616441" w:rsidRPr="001055CD" w:rsidRDefault="00616441" w:rsidP="00616441">
      <w:pPr>
        <w:widowControl w:val="0"/>
        <w:numPr>
          <w:ilvl w:val="1"/>
          <w:numId w:val="19"/>
        </w:numPr>
        <w:jc w:val="both"/>
        <w:rPr>
          <w:rFonts w:cs="Arial"/>
          <w:szCs w:val="20"/>
        </w:rPr>
      </w:pPr>
      <w:r w:rsidRPr="001055CD">
        <w:rPr>
          <w:rFonts w:cs="Arial"/>
          <w:szCs w:val="20"/>
        </w:rPr>
        <w:t xml:space="preserve">If all the data is valid display the following message in an alert box while clicking on </w:t>
      </w:r>
      <w:r w:rsidRPr="001055CD">
        <w:rPr>
          <w:rFonts w:cs="Kokila"/>
          <w:szCs w:val="20"/>
          <w:cs/>
          <w:lang w:bidi="hi-IN"/>
        </w:rPr>
        <w:t>“</w:t>
      </w:r>
      <w:r w:rsidRPr="001055CD">
        <w:rPr>
          <w:rFonts w:cs="Arial"/>
          <w:szCs w:val="20"/>
        </w:rPr>
        <w:t>Submit</w:t>
      </w:r>
      <w:r w:rsidRPr="001055CD">
        <w:rPr>
          <w:rFonts w:cs="Kokila"/>
          <w:szCs w:val="20"/>
          <w:cs/>
          <w:lang w:bidi="hi-IN"/>
        </w:rPr>
        <w:t xml:space="preserve">” </w:t>
      </w:r>
      <w:r w:rsidRPr="001055CD">
        <w:rPr>
          <w:rFonts w:cs="Arial"/>
          <w:szCs w:val="20"/>
        </w:rPr>
        <w:t xml:space="preserve">button </w:t>
      </w:r>
      <w:r w:rsidRPr="001055CD">
        <w:rPr>
          <w:rFonts w:cs="Kokila"/>
          <w:szCs w:val="20"/>
          <w:cs/>
          <w:lang w:bidi="hi-IN"/>
        </w:rPr>
        <w:t xml:space="preserve">. </w:t>
      </w:r>
    </w:p>
    <w:p w:rsidR="00616441" w:rsidRPr="001055CD" w:rsidRDefault="00616441" w:rsidP="00616441">
      <w:pPr>
        <w:widowControl w:val="0"/>
        <w:ind w:left="540"/>
        <w:jc w:val="both"/>
        <w:rPr>
          <w:rFonts w:cs="Arial"/>
          <w:szCs w:val="20"/>
        </w:rPr>
      </w:pPr>
    </w:p>
    <w:p w:rsidR="00616441" w:rsidRPr="001055CD" w:rsidRDefault="00616441" w:rsidP="00616441">
      <w:pPr>
        <w:widowControl w:val="0"/>
        <w:ind w:left="1080"/>
        <w:rPr>
          <w:rFonts w:cs="Arial"/>
          <w:b/>
          <w:szCs w:val="20"/>
        </w:rPr>
      </w:pPr>
      <w:r w:rsidRPr="001055CD">
        <w:rPr>
          <w:rFonts w:cs="Kokila"/>
          <w:szCs w:val="20"/>
          <w:cs/>
          <w:lang w:bidi="hi-IN"/>
        </w:rPr>
        <w:lastRenderedPageBreak/>
        <w:t xml:space="preserve"> </w:t>
      </w:r>
      <w:r w:rsidRPr="001055CD">
        <w:rPr>
          <w:rFonts w:cs="Kokila"/>
          <w:b/>
          <w:bCs/>
          <w:szCs w:val="20"/>
          <w:cs/>
          <w:lang w:bidi="hi-IN"/>
        </w:rPr>
        <w:t>“</w:t>
      </w:r>
      <w:r w:rsidRPr="001055CD">
        <w:rPr>
          <w:rFonts w:cs="Arial"/>
          <w:b/>
          <w:szCs w:val="20"/>
        </w:rPr>
        <w:t>Thanks for your Visit &lt;&lt;Title&gt;&gt;</w:t>
      </w:r>
      <w:r w:rsidRPr="001055CD">
        <w:rPr>
          <w:rFonts w:cs="Kokila"/>
          <w:b/>
          <w:bCs/>
          <w:szCs w:val="20"/>
          <w:cs/>
          <w:lang w:bidi="hi-IN"/>
        </w:rPr>
        <w:t>.</w:t>
      </w:r>
      <w:r w:rsidRPr="001055CD">
        <w:rPr>
          <w:rFonts w:cs="Arial"/>
          <w:b/>
          <w:szCs w:val="20"/>
        </w:rPr>
        <w:t>&lt;&lt;CustomerName&gt;&gt;</w:t>
      </w:r>
      <w:r w:rsidRPr="001055CD">
        <w:rPr>
          <w:rFonts w:cs="Kokila"/>
          <w:b/>
          <w:bCs/>
          <w:szCs w:val="20"/>
          <w:cs/>
          <w:lang w:bidi="hi-IN"/>
        </w:rPr>
        <w:t xml:space="preserve">. </w:t>
      </w:r>
      <w:r w:rsidRPr="001055CD">
        <w:rPr>
          <w:rFonts w:cs="Arial"/>
          <w:b/>
          <w:szCs w:val="20"/>
        </w:rPr>
        <w:t>Your Final bill is</w:t>
      </w:r>
      <w:r w:rsidRPr="001055CD">
        <w:rPr>
          <w:rFonts w:cs="Kokila"/>
          <w:b/>
          <w:bCs/>
          <w:szCs w:val="20"/>
          <w:cs/>
          <w:lang w:bidi="hi-IN"/>
        </w:rPr>
        <w:t>”</w:t>
      </w:r>
    </w:p>
    <w:p w:rsidR="00616441" w:rsidRPr="001055CD" w:rsidRDefault="00616441" w:rsidP="00616441">
      <w:pPr>
        <w:widowControl w:val="0"/>
        <w:ind w:left="1080"/>
        <w:rPr>
          <w:rFonts w:cs="Arial"/>
          <w:b/>
          <w:szCs w:val="20"/>
        </w:rPr>
      </w:pPr>
    </w:p>
    <w:p w:rsidR="00616441" w:rsidRPr="001055CD" w:rsidRDefault="00616441" w:rsidP="00616441">
      <w:pPr>
        <w:widowControl w:val="0"/>
        <w:ind w:left="1080"/>
        <w:jc w:val="center"/>
        <w:rPr>
          <w:rFonts w:cs="Arial"/>
          <w:szCs w:val="20"/>
        </w:rPr>
      </w:pPr>
      <w:r w:rsidRPr="001055CD">
        <w:rPr>
          <w:rFonts w:cs="Arial"/>
          <w:b/>
          <w:szCs w:val="20"/>
        </w:rPr>
        <w:t>&lt;&lt;Bill Amount&gt;&gt;</w:t>
      </w:r>
    </w:p>
    <w:p w:rsidR="00616441" w:rsidRPr="001055CD" w:rsidRDefault="00616441" w:rsidP="00616441">
      <w:pPr>
        <w:widowControl w:val="0"/>
        <w:ind w:left="900"/>
        <w:jc w:val="both"/>
        <w:rPr>
          <w:rFonts w:cs="Arial"/>
          <w:szCs w:val="20"/>
        </w:rPr>
      </w:pPr>
    </w:p>
    <w:p w:rsidR="00616441" w:rsidRPr="001055CD" w:rsidRDefault="00616441" w:rsidP="00616441">
      <w:pPr>
        <w:widowControl w:val="0"/>
        <w:ind w:left="900"/>
        <w:jc w:val="both"/>
        <w:rPr>
          <w:rFonts w:cs="Arial"/>
          <w:szCs w:val="20"/>
        </w:rPr>
      </w:pPr>
    </w:p>
    <w:p w:rsidR="00616441" w:rsidRPr="001055CD" w:rsidRDefault="00616441" w:rsidP="00616441">
      <w:pPr>
        <w:widowControl w:val="0"/>
        <w:ind w:left="900"/>
        <w:jc w:val="both"/>
        <w:rPr>
          <w:rFonts w:cs="Arial"/>
          <w:szCs w:val="20"/>
        </w:rPr>
      </w:pPr>
      <w:r>
        <w:rPr>
          <w:rFonts w:cs="Arial"/>
          <w:noProof/>
          <w:szCs w:val="20"/>
          <w:lang w:bidi="hi-IN"/>
        </w:rPr>
        <w:drawing>
          <wp:inline distT="0" distB="0" distL="0" distR="0">
            <wp:extent cx="469582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441" w:rsidRPr="001055CD" w:rsidRDefault="00616441" w:rsidP="00616441">
      <w:pPr>
        <w:widowControl w:val="0"/>
        <w:jc w:val="both"/>
        <w:rPr>
          <w:rFonts w:cs="Arial"/>
          <w:b/>
          <w:szCs w:val="20"/>
        </w:rPr>
      </w:pPr>
    </w:p>
    <w:p w:rsidR="00616441" w:rsidRPr="001055CD" w:rsidRDefault="00616441" w:rsidP="00616441">
      <w:pPr>
        <w:widowControl w:val="0"/>
        <w:jc w:val="both"/>
        <w:rPr>
          <w:rFonts w:cs="Arial"/>
          <w:b/>
          <w:szCs w:val="20"/>
        </w:rPr>
      </w:pPr>
      <w:r w:rsidRPr="001055CD">
        <w:rPr>
          <w:rFonts w:cs="Arial"/>
          <w:b/>
          <w:szCs w:val="20"/>
        </w:rPr>
        <w:t>Marks Distribution</w:t>
      </w:r>
      <w:r w:rsidRPr="001055CD">
        <w:rPr>
          <w:rFonts w:cs="Kokila"/>
          <w:b/>
          <w:bCs/>
          <w:szCs w:val="20"/>
          <w:cs/>
          <w:lang w:bidi="hi-IN"/>
        </w:rPr>
        <w:t>:</w:t>
      </w:r>
    </w:p>
    <w:p w:rsidR="00616441" w:rsidRPr="001055CD" w:rsidRDefault="00616441" w:rsidP="00616441">
      <w:pPr>
        <w:widowControl w:val="0"/>
        <w:jc w:val="both"/>
        <w:rPr>
          <w:rFonts w:cs="Arial"/>
          <w:b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8"/>
        <w:gridCol w:w="668"/>
      </w:tblGrid>
      <w:tr w:rsidR="00616441" w:rsidRPr="001055CD" w:rsidTr="0028280B">
        <w:tc>
          <w:tcPr>
            <w:tcW w:w="7468" w:type="dxa"/>
          </w:tcPr>
          <w:p w:rsidR="00616441" w:rsidRPr="001055CD" w:rsidRDefault="00616441" w:rsidP="0028280B">
            <w:pPr>
              <w:rPr>
                <w:rFonts w:cs="Arial"/>
                <w:b/>
                <w:szCs w:val="20"/>
              </w:rPr>
            </w:pPr>
            <w:r w:rsidRPr="001055CD">
              <w:rPr>
                <w:rFonts w:cs="Arial"/>
                <w:b/>
                <w:szCs w:val="20"/>
              </w:rPr>
              <w:t>HTML5 and CSS3 functionality</w:t>
            </w:r>
          </w:p>
        </w:tc>
        <w:tc>
          <w:tcPr>
            <w:tcW w:w="6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</w:p>
        </w:tc>
      </w:tr>
      <w:tr w:rsidR="00616441" w:rsidRPr="001055CD" w:rsidTr="0028280B">
        <w:tc>
          <w:tcPr>
            <w:tcW w:w="74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 xml:space="preserve">Displaying the form correctly </w:t>
            </w:r>
          </w:p>
        </w:tc>
        <w:tc>
          <w:tcPr>
            <w:tcW w:w="6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5</w:t>
            </w:r>
          </w:p>
        </w:tc>
      </w:tr>
      <w:tr w:rsidR="00616441" w:rsidRPr="001055CD" w:rsidTr="0028280B">
        <w:tc>
          <w:tcPr>
            <w:tcW w:w="74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 xml:space="preserve">Validating the form using HTML 5 attributes </w:t>
            </w:r>
          </w:p>
        </w:tc>
        <w:tc>
          <w:tcPr>
            <w:tcW w:w="6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6</w:t>
            </w:r>
          </w:p>
        </w:tc>
      </w:tr>
      <w:tr w:rsidR="00616441" w:rsidRPr="001055CD" w:rsidTr="0028280B">
        <w:tc>
          <w:tcPr>
            <w:tcW w:w="74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CSS Usage</w:t>
            </w:r>
          </w:p>
        </w:tc>
        <w:tc>
          <w:tcPr>
            <w:tcW w:w="6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5</w:t>
            </w:r>
          </w:p>
        </w:tc>
      </w:tr>
      <w:tr w:rsidR="00616441" w:rsidRPr="001055CD" w:rsidTr="0028280B">
        <w:tc>
          <w:tcPr>
            <w:tcW w:w="7468" w:type="dxa"/>
          </w:tcPr>
          <w:p w:rsidR="00616441" w:rsidRPr="001055CD" w:rsidRDefault="00616441" w:rsidP="0028280B">
            <w:pPr>
              <w:rPr>
                <w:rFonts w:cs="Arial"/>
                <w:b/>
                <w:szCs w:val="20"/>
              </w:rPr>
            </w:pPr>
            <w:r w:rsidRPr="001055CD">
              <w:rPr>
                <w:rFonts w:cs="Arial"/>
                <w:b/>
                <w:szCs w:val="20"/>
              </w:rPr>
              <w:t>Javascript functionality</w:t>
            </w:r>
          </w:p>
        </w:tc>
        <w:tc>
          <w:tcPr>
            <w:tcW w:w="6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</w:p>
        </w:tc>
      </w:tr>
      <w:tr w:rsidR="00616441" w:rsidRPr="001055CD" w:rsidTr="0028280B">
        <w:tc>
          <w:tcPr>
            <w:tcW w:w="74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Calculating the Final Bill</w:t>
            </w:r>
          </w:p>
        </w:tc>
        <w:tc>
          <w:tcPr>
            <w:tcW w:w="6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5</w:t>
            </w:r>
          </w:p>
        </w:tc>
      </w:tr>
      <w:tr w:rsidR="00616441" w:rsidRPr="001055CD" w:rsidTr="0028280B">
        <w:tc>
          <w:tcPr>
            <w:tcW w:w="74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Submit button functionality</w:t>
            </w:r>
          </w:p>
        </w:tc>
        <w:tc>
          <w:tcPr>
            <w:tcW w:w="668" w:type="dxa"/>
          </w:tcPr>
          <w:p w:rsidR="00616441" w:rsidRPr="001055CD" w:rsidRDefault="00616441" w:rsidP="0028280B">
            <w:pPr>
              <w:rPr>
                <w:rFonts w:cs="Arial"/>
                <w:szCs w:val="20"/>
              </w:rPr>
            </w:pPr>
            <w:r w:rsidRPr="001055CD">
              <w:rPr>
                <w:rFonts w:cs="Arial"/>
                <w:szCs w:val="20"/>
              </w:rPr>
              <w:t>4</w:t>
            </w:r>
          </w:p>
        </w:tc>
      </w:tr>
    </w:tbl>
    <w:p w:rsidR="00616441" w:rsidRPr="001055CD" w:rsidRDefault="00616441" w:rsidP="00616441">
      <w:pPr>
        <w:widowControl w:val="0"/>
        <w:jc w:val="both"/>
        <w:rPr>
          <w:rFonts w:cs="Arial"/>
          <w:b/>
          <w:szCs w:val="20"/>
        </w:rPr>
      </w:pPr>
    </w:p>
    <w:p w:rsidR="001271C5" w:rsidRPr="00FB6D92" w:rsidRDefault="00600CF2" w:rsidP="00FB6D92">
      <w:pPr>
        <w:pStyle w:val="Listedsub-bullets"/>
        <w:numPr>
          <w:ilvl w:val="0"/>
          <w:numId w:val="0"/>
        </w:numPr>
        <w:rPr>
          <w:rFonts w:cs="Arial"/>
          <w:b/>
          <w:i/>
        </w:rPr>
      </w:pPr>
      <w:r>
        <w:rPr>
          <w:rFonts w:cs="Arial"/>
          <w:b/>
          <w:i/>
        </w:rPr>
        <w:t>SQL Server 2012</w:t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</w:p>
    <w:p w:rsidR="00313E97" w:rsidRPr="00FB6D92" w:rsidRDefault="00FB6D92" w:rsidP="00FB6D92">
      <w:pPr>
        <w:widowControl w:val="0"/>
        <w:spacing w:line="360" w:lineRule="auto"/>
        <w:jc w:val="both"/>
        <w:rPr>
          <w:rFonts w:cs="Arial"/>
          <w:szCs w:val="20"/>
        </w:rPr>
      </w:pPr>
      <w:r w:rsidRPr="00FB6D92">
        <w:rPr>
          <w:rFonts w:cs="Arial"/>
          <w:b/>
          <w:szCs w:val="20"/>
        </w:rPr>
        <w:t>Note</w:t>
      </w:r>
      <w:r w:rsidR="00313E97" w:rsidRPr="00FB6D92">
        <w:rPr>
          <w:rFonts w:cs="Kokila"/>
          <w:szCs w:val="20"/>
          <w:cs/>
          <w:lang w:bidi="hi-IN"/>
        </w:rPr>
        <w:t xml:space="preserve"> – </w:t>
      </w:r>
      <w:r w:rsidR="00313E97" w:rsidRPr="00FB6D92">
        <w:rPr>
          <w:rFonts w:cs="Arial"/>
          <w:szCs w:val="20"/>
        </w:rPr>
        <w:t xml:space="preserve">Q1 &amp; Q2 </w:t>
      </w:r>
      <w:r w:rsidR="00313E97" w:rsidRPr="00FB6D92">
        <w:rPr>
          <w:rFonts w:cs="Kokila"/>
          <w:szCs w:val="20"/>
          <w:cs/>
          <w:lang w:bidi="hi-IN"/>
        </w:rPr>
        <w:t>(</w:t>
      </w:r>
      <w:r w:rsidR="00313E97" w:rsidRPr="00FB6D92">
        <w:rPr>
          <w:rFonts w:cs="Arial"/>
          <w:szCs w:val="20"/>
        </w:rPr>
        <w:t>4</w:t>
      </w:r>
      <w:r w:rsidR="00313E97" w:rsidRPr="00FB6D92">
        <w:rPr>
          <w:rFonts w:cs="Kokila"/>
          <w:szCs w:val="20"/>
          <w:cs/>
          <w:lang w:bidi="hi-IN"/>
        </w:rPr>
        <w:t xml:space="preserve">) </w:t>
      </w:r>
      <w:r w:rsidR="00313E97" w:rsidRPr="00FB6D92">
        <w:rPr>
          <w:rFonts w:cs="Arial"/>
          <w:szCs w:val="20"/>
        </w:rPr>
        <w:t>are compulsory questions</w:t>
      </w:r>
      <w:r w:rsidR="00313E97" w:rsidRPr="00FB6D92">
        <w:rPr>
          <w:rFonts w:cs="Kokila"/>
          <w:szCs w:val="20"/>
          <w:cs/>
          <w:lang w:bidi="hi-IN"/>
        </w:rPr>
        <w:t xml:space="preserve">. </w:t>
      </w:r>
      <w:r w:rsidR="00313E97" w:rsidRPr="00FB6D92">
        <w:rPr>
          <w:rFonts w:cs="Arial"/>
          <w:szCs w:val="20"/>
        </w:rPr>
        <w:t>You can attempt any 2 questions from the rest</w:t>
      </w:r>
      <w:r w:rsidR="00313E97" w:rsidRPr="00FB6D92">
        <w:rPr>
          <w:rFonts w:cs="Kokila"/>
          <w:szCs w:val="20"/>
          <w:cs/>
          <w:lang w:bidi="hi-IN"/>
        </w:rPr>
        <w:t>.</w:t>
      </w:r>
    </w:p>
    <w:p w:rsidR="00313E97" w:rsidRPr="00FB6D92" w:rsidRDefault="00313E97" w:rsidP="00FB6D92">
      <w:pPr>
        <w:widowControl w:val="0"/>
        <w:spacing w:line="360" w:lineRule="auto"/>
        <w:jc w:val="both"/>
        <w:rPr>
          <w:rFonts w:cs="Arial"/>
          <w:szCs w:val="20"/>
        </w:rPr>
      </w:pPr>
    </w:p>
    <w:p w:rsidR="00313E97" w:rsidRPr="00FB6D92" w:rsidRDefault="00313E97" w:rsidP="00FB6D92">
      <w:pPr>
        <w:widowControl w:val="0"/>
        <w:spacing w:line="360" w:lineRule="auto"/>
        <w:jc w:val="both"/>
        <w:rPr>
          <w:rFonts w:cs="Arial"/>
          <w:b/>
          <w:szCs w:val="20"/>
        </w:rPr>
      </w:pPr>
      <w:r w:rsidRPr="00FB6D92">
        <w:rPr>
          <w:rFonts w:cs="Arial"/>
          <w:szCs w:val="20"/>
        </w:rPr>
        <w:t>Q1</w:t>
      </w:r>
      <w:r w:rsidRPr="00FB6D92">
        <w:rPr>
          <w:rFonts w:cs="Kokila"/>
          <w:szCs w:val="20"/>
          <w:cs/>
          <w:lang w:bidi="hi-IN"/>
        </w:rPr>
        <w:t xml:space="preserve">. </w:t>
      </w:r>
      <w:r w:rsidRPr="00FB6D92">
        <w:rPr>
          <w:rFonts w:cs="Arial"/>
          <w:szCs w:val="20"/>
        </w:rPr>
        <w:t>Create tables with following specifications &amp; Insert 5 rows</w:t>
      </w:r>
      <w:r w:rsidRPr="00FB6D92">
        <w:rPr>
          <w:rFonts w:cs="Kokila"/>
          <w:szCs w:val="20"/>
          <w:cs/>
          <w:lang w:bidi="hi-IN"/>
        </w:rPr>
        <w:t xml:space="preserve">. </w:t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="00FB6D92">
        <w:rPr>
          <w:rFonts w:cs="Kokila"/>
          <w:szCs w:val="20"/>
          <w:cs/>
          <w:lang w:bidi="hi-IN"/>
        </w:rPr>
        <w:t xml:space="preserve">        </w:t>
      </w:r>
    </w:p>
    <w:p w:rsidR="00313E97" w:rsidRPr="00FB6D92" w:rsidRDefault="00313E97" w:rsidP="00FB6D92">
      <w:pPr>
        <w:numPr>
          <w:ilvl w:val="3"/>
          <w:numId w:val="20"/>
        </w:numPr>
        <w:spacing w:line="360" w:lineRule="auto"/>
        <w:ind w:left="360"/>
        <w:rPr>
          <w:rFonts w:cs="Arial"/>
          <w:szCs w:val="20"/>
        </w:rPr>
      </w:pPr>
      <w:r w:rsidRPr="00FB6D92">
        <w:rPr>
          <w:rFonts w:cs="Arial"/>
          <w:szCs w:val="20"/>
        </w:rPr>
        <w:t>Emp</w:t>
      </w:r>
      <w:r w:rsidRPr="00FB6D92">
        <w:rPr>
          <w:rFonts w:cs="Kokila"/>
          <w:szCs w:val="20"/>
          <w:cs/>
          <w:lang w:bidi="hi-IN"/>
        </w:rPr>
        <w:t>:</w:t>
      </w:r>
      <w:r w:rsidRPr="00FB6D92">
        <w:rPr>
          <w:rFonts w:cs="Arial"/>
          <w:szCs w:val="20"/>
        </w:rPr>
        <w:t>EmpID, EmpName,Emp_Address,Emp_DOJ,Emp_Designation,Emp_Level</w:t>
      </w:r>
    </w:p>
    <w:p w:rsidR="00313E97" w:rsidRPr="00FB6D92" w:rsidRDefault="00313E97" w:rsidP="00FB6D92">
      <w:pPr>
        <w:numPr>
          <w:ilvl w:val="3"/>
          <w:numId w:val="20"/>
        </w:numPr>
        <w:spacing w:line="360" w:lineRule="auto"/>
        <w:ind w:left="360"/>
        <w:rPr>
          <w:rFonts w:cs="Arial"/>
          <w:szCs w:val="20"/>
        </w:rPr>
      </w:pPr>
      <w:r w:rsidRPr="00FB6D92">
        <w:rPr>
          <w:rFonts w:cs="Arial"/>
          <w:szCs w:val="20"/>
        </w:rPr>
        <w:t>Leave_Details</w:t>
      </w:r>
      <w:r w:rsidRPr="00FB6D92">
        <w:rPr>
          <w:rFonts w:cs="Kokila"/>
          <w:szCs w:val="20"/>
          <w:cs/>
          <w:lang w:bidi="hi-IN"/>
        </w:rPr>
        <w:t xml:space="preserve">: </w:t>
      </w:r>
      <w:r w:rsidRPr="00FB6D92">
        <w:rPr>
          <w:rFonts w:cs="Arial"/>
          <w:szCs w:val="20"/>
        </w:rPr>
        <w:t>EmpID, Leave_days, Reason, Leave_Type, Leave_Available, Leave_Availed and Leave 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350"/>
        <w:gridCol w:w="1080"/>
        <w:gridCol w:w="1106"/>
        <w:gridCol w:w="1864"/>
        <w:gridCol w:w="1350"/>
      </w:tblGrid>
      <w:tr w:rsidR="00313E97" w:rsidRPr="00FB6D92" w:rsidTr="00313E97">
        <w:tc>
          <w:tcPr>
            <w:tcW w:w="918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EmpID</w:t>
            </w:r>
          </w:p>
        </w:tc>
        <w:tc>
          <w:tcPr>
            <w:tcW w:w="135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EmpName</w:t>
            </w:r>
          </w:p>
        </w:tc>
        <w:tc>
          <w:tcPr>
            <w:tcW w:w="108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EmpCity</w:t>
            </w:r>
          </w:p>
        </w:tc>
        <w:tc>
          <w:tcPr>
            <w:tcW w:w="1106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EmpDOJ</w:t>
            </w:r>
          </w:p>
        </w:tc>
        <w:tc>
          <w:tcPr>
            <w:tcW w:w="1864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Emp Designation</w:t>
            </w:r>
          </w:p>
        </w:tc>
        <w:tc>
          <w:tcPr>
            <w:tcW w:w="135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Emp Level</w:t>
            </w:r>
          </w:p>
        </w:tc>
      </w:tr>
      <w:tr w:rsidR="00313E97" w:rsidRPr="00FB6D92" w:rsidTr="00313E97">
        <w:tc>
          <w:tcPr>
            <w:tcW w:w="918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626262</w:t>
            </w:r>
          </w:p>
        </w:tc>
        <w:tc>
          <w:tcPr>
            <w:tcW w:w="135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Gauri Bhide</w:t>
            </w:r>
          </w:p>
        </w:tc>
        <w:tc>
          <w:tcPr>
            <w:tcW w:w="108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Mumbai</w:t>
            </w:r>
          </w:p>
        </w:tc>
        <w:tc>
          <w:tcPr>
            <w:tcW w:w="1106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1</w:t>
            </w:r>
            <w:r w:rsidRPr="00FB6D92">
              <w:rPr>
                <w:rFonts w:cs="Kokila"/>
                <w:szCs w:val="20"/>
                <w:cs/>
                <w:lang w:bidi="hi-IN"/>
              </w:rPr>
              <w:t>/</w:t>
            </w:r>
            <w:r w:rsidRPr="00FB6D92">
              <w:rPr>
                <w:rFonts w:cs="Arial"/>
                <w:szCs w:val="20"/>
              </w:rPr>
              <w:t>06</w:t>
            </w:r>
            <w:r w:rsidRPr="00FB6D92">
              <w:rPr>
                <w:rFonts w:cs="Kokila"/>
                <w:szCs w:val="20"/>
                <w:cs/>
                <w:lang w:bidi="hi-IN"/>
              </w:rPr>
              <w:t>/</w:t>
            </w:r>
            <w:r w:rsidRPr="00FB6D92">
              <w:rPr>
                <w:rFonts w:cs="Arial"/>
                <w:szCs w:val="20"/>
              </w:rPr>
              <w:t>2013</w:t>
            </w:r>
          </w:p>
        </w:tc>
        <w:tc>
          <w:tcPr>
            <w:tcW w:w="1864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SSE</w:t>
            </w:r>
          </w:p>
        </w:tc>
        <w:tc>
          <w:tcPr>
            <w:tcW w:w="135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3</w:t>
            </w:r>
          </w:p>
        </w:tc>
      </w:tr>
    </w:tbl>
    <w:p w:rsidR="00313E97" w:rsidRPr="00FB6D92" w:rsidRDefault="00313E97" w:rsidP="00FB6D92">
      <w:pPr>
        <w:spacing w:line="360" w:lineRule="auto"/>
        <w:rPr>
          <w:rFonts w:cs="Arial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807"/>
        <w:gridCol w:w="1030"/>
        <w:gridCol w:w="1280"/>
        <w:gridCol w:w="1692"/>
        <w:gridCol w:w="1533"/>
        <w:gridCol w:w="2027"/>
      </w:tblGrid>
      <w:tr w:rsidR="00313E97" w:rsidRPr="00FB6D92" w:rsidTr="00313E97">
        <w:tc>
          <w:tcPr>
            <w:tcW w:w="919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EmpID</w:t>
            </w:r>
          </w:p>
        </w:tc>
        <w:tc>
          <w:tcPr>
            <w:tcW w:w="807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Leave Days</w:t>
            </w:r>
          </w:p>
        </w:tc>
        <w:tc>
          <w:tcPr>
            <w:tcW w:w="103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 xml:space="preserve">Reason </w:t>
            </w:r>
          </w:p>
        </w:tc>
        <w:tc>
          <w:tcPr>
            <w:tcW w:w="128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Leave_type</w:t>
            </w:r>
          </w:p>
        </w:tc>
        <w:tc>
          <w:tcPr>
            <w:tcW w:w="1692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Leave_Available</w:t>
            </w:r>
          </w:p>
        </w:tc>
        <w:tc>
          <w:tcPr>
            <w:tcW w:w="1533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Leave_Availed</w:t>
            </w:r>
          </w:p>
        </w:tc>
        <w:tc>
          <w:tcPr>
            <w:tcW w:w="2027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Leave_Balance</w:t>
            </w:r>
          </w:p>
        </w:tc>
      </w:tr>
      <w:tr w:rsidR="00313E97" w:rsidRPr="00FB6D92" w:rsidTr="00313E97">
        <w:tc>
          <w:tcPr>
            <w:tcW w:w="919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626262</w:t>
            </w:r>
          </w:p>
        </w:tc>
        <w:tc>
          <w:tcPr>
            <w:tcW w:w="807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2</w:t>
            </w:r>
          </w:p>
        </w:tc>
        <w:tc>
          <w:tcPr>
            <w:tcW w:w="103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Personal</w:t>
            </w:r>
          </w:p>
        </w:tc>
        <w:tc>
          <w:tcPr>
            <w:tcW w:w="1280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CL</w:t>
            </w:r>
          </w:p>
        </w:tc>
        <w:tc>
          <w:tcPr>
            <w:tcW w:w="1692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4</w:t>
            </w:r>
          </w:p>
        </w:tc>
        <w:tc>
          <w:tcPr>
            <w:tcW w:w="1533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2</w:t>
            </w:r>
          </w:p>
        </w:tc>
        <w:tc>
          <w:tcPr>
            <w:tcW w:w="2027" w:type="dxa"/>
            <w:shd w:val="clear" w:color="auto" w:fill="auto"/>
          </w:tcPr>
          <w:p w:rsidR="00313E97" w:rsidRPr="00FB6D92" w:rsidRDefault="00313E97" w:rsidP="00FB6D92">
            <w:pPr>
              <w:spacing w:line="360" w:lineRule="auto"/>
              <w:rPr>
                <w:rFonts w:cs="Arial"/>
                <w:szCs w:val="20"/>
              </w:rPr>
            </w:pPr>
            <w:r w:rsidRPr="00FB6D92">
              <w:rPr>
                <w:rFonts w:cs="Arial"/>
                <w:szCs w:val="20"/>
              </w:rPr>
              <w:t>To be calculated</w:t>
            </w:r>
          </w:p>
        </w:tc>
      </w:tr>
    </w:tbl>
    <w:p w:rsidR="00FB6D92" w:rsidRDefault="00FB6D92" w:rsidP="00FB6D92">
      <w:pPr>
        <w:spacing w:line="360" w:lineRule="auto"/>
        <w:rPr>
          <w:rFonts w:cs="Arial"/>
          <w:szCs w:val="20"/>
        </w:rPr>
      </w:pPr>
    </w:p>
    <w:p w:rsidR="00313E97" w:rsidRPr="00FB6D92" w:rsidRDefault="00313E97" w:rsidP="00FB6D92">
      <w:pPr>
        <w:spacing w:line="360" w:lineRule="auto"/>
        <w:rPr>
          <w:rFonts w:cs="Arial"/>
          <w:szCs w:val="20"/>
        </w:rPr>
      </w:pPr>
      <w:r w:rsidRPr="00FB6D92">
        <w:rPr>
          <w:rFonts w:cs="Arial"/>
          <w:szCs w:val="20"/>
        </w:rPr>
        <w:t>The leave balance should be calculated based on Leave available and Leave availed</w:t>
      </w:r>
      <w:r w:rsidRPr="00FB6D92">
        <w:rPr>
          <w:rFonts w:cs="Kokila"/>
          <w:szCs w:val="20"/>
          <w:cs/>
          <w:lang w:bidi="hi-IN"/>
        </w:rPr>
        <w:t>.</w:t>
      </w:r>
    </w:p>
    <w:p w:rsidR="00FB6D92" w:rsidRDefault="00FB6D92" w:rsidP="00FB6D92">
      <w:pPr>
        <w:spacing w:line="360" w:lineRule="auto"/>
        <w:rPr>
          <w:rFonts w:cs="Arial"/>
          <w:szCs w:val="20"/>
        </w:rPr>
      </w:pPr>
    </w:p>
    <w:p w:rsidR="00313E97" w:rsidRPr="00FB6D92" w:rsidRDefault="00313E97" w:rsidP="00FB6D92">
      <w:pPr>
        <w:spacing w:line="360" w:lineRule="auto"/>
        <w:rPr>
          <w:rFonts w:cs="Arial"/>
          <w:szCs w:val="20"/>
        </w:rPr>
      </w:pPr>
      <w:r w:rsidRPr="00FB6D92">
        <w:rPr>
          <w:rFonts w:cs="Arial"/>
          <w:szCs w:val="20"/>
        </w:rPr>
        <w:t>Q</w:t>
      </w:r>
      <w:r w:rsidRPr="00FB6D92">
        <w:rPr>
          <w:rFonts w:cs="Kokila"/>
          <w:szCs w:val="20"/>
          <w:cs/>
          <w:lang w:bidi="hi-IN"/>
        </w:rPr>
        <w:t xml:space="preserve">. </w:t>
      </w:r>
      <w:r w:rsidRPr="00FB6D92">
        <w:rPr>
          <w:rFonts w:cs="Arial"/>
          <w:szCs w:val="20"/>
        </w:rPr>
        <w:t xml:space="preserve">2 </w:t>
      </w:r>
    </w:p>
    <w:p w:rsidR="00313E97" w:rsidRPr="00FB6D92" w:rsidRDefault="00313E97" w:rsidP="00FB6D92">
      <w:pPr>
        <w:pStyle w:val="ListParagraph"/>
        <w:numPr>
          <w:ilvl w:val="0"/>
          <w:numId w:val="21"/>
        </w:numPr>
        <w:spacing w:line="360" w:lineRule="auto"/>
        <w:contextualSpacing w:val="0"/>
        <w:rPr>
          <w:rFonts w:cs="Arial"/>
          <w:szCs w:val="20"/>
        </w:rPr>
      </w:pPr>
      <w:r w:rsidRPr="00FB6D92">
        <w:rPr>
          <w:rFonts w:cs="Arial"/>
          <w:szCs w:val="20"/>
        </w:rPr>
        <w:t>Display the count of CL taken by all SSE</w:t>
      </w:r>
      <w:r w:rsidRPr="00FB6D92">
        <w:rPr>
          <w:rFonts w:cs="Kokila"/>
          <w:szCs w:val="20"/>
          <w:cs/>
          <w:lang w:bidi="hi-IN"/>
        </w:rPr>
        <w:t>.</w:t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="00FB6D92">
        <w:rPr>
          <w:rFonts w:cs="Kokila"/>
          <w:szCs w:val="20"/>
          <w:cs/>
          <w:lang w:bidi="hi-IN"/>
        </w:rPr>
        <w:t xml:space="preserve">          </w:t>
      </w:r>
    </w:p>
    <w:p w:rsidR="00313E97" w:rsidRPr="00FB6D92" w:rsidRDefault="00313E97" w:rsidP="00FB6D92">
      <w:pPr>
        <w:pStyle w:val="ListParagraph"/>
        <w:numPr>
          <w:ilvl w:val="0"/>
          <w:numId w:val="21"/>
        </w:numPr>
        <w:spacing w:line="360" w:lineRule="auto"/>
        <w:contextualSpacing w:val="0"/>
        <w:rPr>
          <w:rFonts w:cs="Arial"/>
          <w:szCs w:val="20"/>
        </w:rPr>
      </w:pPr>
      <w:r w:rsidRPr="00FB6D92">
        <w:rPr>
          <w:rFonts w:cs="Arial"/>
          <w:szCs w:val="20"/>
        </w:rPr>
        <w:t>Display the Leave_Available,Leave_Availed,Leave Balance for Employees who reside in Mumbai</w:t>
      </w:r>
      <w:r w:rsidRPr="00FB6D92">
        <w:rPr>
          <w:rFonts w:cs="Kokila"/>
          <w:szCs w:val="20"/>
          <w:cs/>
          <w:lang w:bidi="hi-IN"/>
        </w:rPr>
        <w:t>.</w:t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="00FB6D92">
        <w:rPr>
          <w:rFonts w:cs="Kokila"/>
          <w:szCs w:val="20"/>
          <w:cs/>
          <w:lang w:bidi="hi-IN"/>
        </w:rPr>
        <w:t xml:space="preserve">          </w:t>
      </w:r>
    </w:p>
    <w:p w:rsidR="00313E97" w:rsidRPr="00FB6D92" w:rsidRDefault="00313E97" w:rsidP="00FB6D92">
      <w:pPr>
        <w:pStyle w:val="ListParagraph"/>
        <w:numPr>
          <w:ilvl w:val="0"/>
          <w:numId w:val="21"/>
        </w:numPr>
        <w:spacing w:line="360" w:lineRule="auto"/>
        <w:contextualSpacing w:val="0"/>
        <w:rPr>
          <w:rFonts w:cs="Arial"/>
          <w:color w:val="000000" w:themeColor="text1"/>
          <w:szCs w:val="20"/>
        </w:rPr>
      </w:pPr>
      <w:r w:rsidRPr="00FB6D92">
        <w:rPr>
          <w:rFonts w:cs="Arial"/>
          <w:color w:val="000000" w:themeColor="text1"/>
          <w:szCs w:val="20"/>
        </w:rPr>
        <w:t xml:space="preserve">Display the number of leaves balance for all the employees, who resides in city </w:t>
      </w:r>
      <w:r w:rsidRPr="00FB6D92">
        <w:rPr>
          <w:rFonts w:cs="Kokila"/>
          <w:color w:val="000000" w:themeColor="text1"/>
          <w:szCs w:val="20"/>
          <w:cs/>
          <w:lang w:bidi="hi-IN"/>
        </w:rPr>
        <w:t>“</w:t>
      </w:r>
      <w:r w:rsidRPr="00FB6D92">
        <w:rPr>
          <w:rFonts w:cs="Arial"/>
          <w:color w:val="000000" w:themeColor="text1"/>
          <w:szCs w:val="20"/>
        </w:rPr>
        <w:t>Pune</w:t>
      </w:r>
      <w:r w:rsidRPr="00FB6D92">
        <w:rPr>
          <w:rFonts w:cs="Kokila"/>
          <w:color w:val="000000" w:themeColor="text1"/>
          <w:szCs w:val="20"/>
          <w:cs/>
          <w:lang w:bidi="hi-IN"/>
        </w:rPr>
        <w:t xml:space="preserve">” </w:t>
      </w:r>
      <w:r w:rsidRPr="00FB6D92">
        <w:rPr>
          <w:rFonts w:cs="Arial"/>
          <w:color w:val="000000" w:themeColor="text1"/>
          <w:szCs w:val="20"/>
        </w:rPr>
        <w:t xml:space="preserve">or is having designation as </w:t>
      </w:r>
      <w:r w:rsidRPr="00FB6D92">
        <w:rPr>
          <w:rFonts w:cs="Kokila"/>
          <w:color w:val="000000" w:themeColor="text1"/>
          <w:szCs w:val="20"/>
          <w:cs/>
          <w:lang w:bidi="hi-IN"/>
        </w:rPr>
        <w:t>“</w:t>
      </w:r>
      <w:r w:rsidRPr="00FB6D92">
        <w:rPr>
          <w:rFonts w:cs="Arial"/>
          <w:color w:val="000000" w:themeColor="text1"/>
          <w:szCs w:val="20"/>
        </w:rPr>
        <w:t>Team Leader</w:t>
      </w:r>
      <w:r w:rsidRPr="00FB6D92">
        <w:rPr>
          <w:rFonts w:cs="Kokila"/>
          <w:color w:val="000000" w:themeColor="text1"/>
          <w:szCs w:val="20"/>
          <w:cs/>
          <w:lang w:bidi="hi-IN"/>
        </w:rPr>
        <w:t xml:space="preserve">”. </w:t>
      </w:r>
      <w:r w:rsidRPr="00FB6D92">
        <w:rPr>
          <w:rFonts w:cs="Arial"/>
          <w:color w:val="000000" w:themeColor="text1"/>
          <w:szCs w:val="20"/>
        </w:rPr>
        <w:tab/>
      </w:r>
      <w:r w:rsidRPr="00FB6D92">
        <w:rPr>
          <w:rFonts w:cs="Arial"/>
          <w:color w:val="000000" w:themeColor="text1"/>
          <w:szCs w:val="20"/>
        </w:rPr>
        <w:tab/>
      </w:r>
      <w:r w:rsidRPr="00FB6D92">
        <w:rPr>
          <w:rFonts w:cs="Arial"/>
          <w:color w:val="000000" w:themeColor="text1"/>
          <w:szCs w:val="20"/>
        </w:rPr>
        <w:tab/>
      </w:r>
      <w:r w:rsidRPr="00FB6D92">
        <w:rPr>
          <w:rFonts w:cs="Arial"/>
          <w:color w:val="000000" w:themeColor="text1"/>
          <w:szCs w:val="20"/>
        </w:rPr>
        <w:tab/>
      </w:r>
      <w:r w:rsidR="00FB6D92">
        <w:rPr>
          <w:rFonts w:cs="Kokila"/>
          <w:color w:val="000000" w:themeColor="text1"/>
          <w:szCs w:val="20"/>
          <w:cs/>
          <w:lang w:bidi="hi-IN"/>
        </w:rPr>
        <w:t xml:space="preserve">          </w:t>
      </w:r>
    </w:p>
    <w:p w:rsidR="00313E97" w:rsidRPr="00FB6D92" w:rsidRDefault="00313E97" w:rsidP="00FB6D92">
      <w:pPr>
        <w:pStyle w:val="ListParagraph"/>
        <w:widowControl w:val="0"/>
        <w:numPr>
          <w:ilvl w:val="0"/>
          <w:numId w:val="21"/>
        </w:numPr>
        <w:spacing w:line="360" w:lineRule="auto"/>
        <w:contextualSpacing w:val="0"/>
        <w:jc w:val="both"/>
        <w:rPr>
          <w:rFonts w:cs="Arial"/>
          <w:szCs w:val="20"/>
        </w:rPr>
      </w:pPr>
      <w:r w:rsidRPr="00FB6D92">
        <w:rPr>
          <w:rFonts w:cs="Arial"/>
          <w:szCs w:val="20"/>
        </w:rPr>
        <w:t>Create a Stored Procedure to Insert record in Leave Details Table</w:t>
      </w:r>
      <w:r w:rsidRPr="00FB6D92">
        <w:rPr>
          <w:rFonts w:cs="Kokila"/>
          <w:szCs w:val="20"/>
          <w:cs/>
          <w:lang w:bidi="hi-IN"/>
        </w:rPr>
        <w:t xml:space="preserve">. </w:t>
      </w:r>
      <w:r w:rsidRPr="00FB6D92">
        <w:rPr>
          <w:rFonts w:cs="Arial"/>
          <w:szCs w:val="20"/>
        </w:rPr>
        <w:t>Display the definition of the stored procedure</w:t>
      </w:r>
      <w:r w:rsidRPr="00FB6D92">
        <w:rPr>
          <w:rFonts w:cs="Kokila"/>
          <w:szCs w:val="20"/>
          <w:cs/>
          <w:lang w:bidi="hi-IN"/>
        </w:rPr>
        <w:t>.</w:t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="00FB6D92">
        <w:rPr>
          <w:rFonts w:cs="Kokila"/>
          <w:szCs w:val="20"/>
          <w:cs/>
          <w:lang w:bidi="hi-IN"/>
        </w:rPr>
        <w:t xml:space="preserve">        </w:t>
      </w:r>
    </w:p>
    <w:p w:rsidR="00E9384B" w:rsidRPr="00FB6D92" w:rsidRDefault="00313E97" w:rsidP="00FB6D92">
      <w:pPr>
        <w:pStyle w:val="ListParagraph"/>
        <w:widowControl w:val="0"/>
        <w:numPr>
          <w:ilvl w:val="0"/>
          <w:numId w:val="21"/>
        </w:numPr>
        <w:spacing w:line="360" w:lineRule="auto"/>
        <w:contextualSpacing w:val="0"/>
        <w:jc w:val="both"/>
        <w:rPr>
          <w:rFonts w:cs="Arial"/>
          <w:szCs w:val="20"/>
        </w:rPr>
      </w:pPr>
      <w:r w:rsidRPr="00FB6D92">
        <w:rPr>
          <w:rFonts w:cs="Arial"/>
          <w:szCs w:val="20"/>
        </w:rPr>
        <w:t>Create a view named Leave_Det_view which displays the Leave details of all employees who</w:t>
      </w:r>
      <w:r w:rsidRPr="00FB6D92">
        <w:rPr>
          <w:rFonts w:cs="Kokila"/>
          <w:szCs w:val="20"/>
          <w:cs/>
          <w:lang w:bidi="hi-IN"/>
        </w:rPr>
        <w:t>’</w:t>
      </w:r>
      <w:r w:rsidRPr="00FB6D92">
        <w:rPr>
          <w:rFonts w:cs="Arial"/>
          <w:szCs w:val="20"/>
        </w:rPr>
        <w:t>s JoiningDate is between 01</w:t>
      </w:r>
      <w:r w:rsidRPr="00FB6D92">
        <w:rPr>
          <w:rFonts w:cs="Kokila"/>
          <w:szCs w:val="20"/>
          <w:cs/>
          <w:lang w:bidi="hi-IN"/>
        </w:rPr>
        <w:t>/</w:t>
      </w:r>
      <w:r w:rsidRPr="00FB6D92">
        <w:rPr>
          <w:rFonts w:cs="Arial"/>
          <w:szCs w:val="20"/>
        </w:rPr>
        <w:t>01</w:t>
      </w:r>
      <w:r w:rsidRPr="00FB6D92">
        <w:rPr>
          <w:rFonts w:cs="Kokila"/>
          <w:szCs w:val="20"/>
          <w:cs/>
          <w:lang w:bidi="hi-IN"/>
        </w:rPr>
        <w:t>/</w:t>
      </w:r>
      <w:r w:rsidRPr="00FB6D92">
        <w:rPr>
          <w:rFonts w:cs="Arial"/>
          <w:szCs w:val="20"/>
        </w:rPr>
        <w:t>2014 to 01</w:t>
      </w:r>
      <w:r w:rsidRPr="00FB6D92">
        <w:rPr>
          <w:rFonts w:cs="Kokila"/>
          <w:szCs w:val="20"/>
          <w:cs/>
          <w:lang w:bidi="hi-IN"/>
        </w:rPr>
        <w:t>/</w:t>
      </w:r>
      <w:r w:rsidRPr="00FB6D92">
        <w:rPr>
          <w:rFonts w:cs="Arial"/>
          <w:szCs w:val="20"/>
        </w:rPr>
        <w:t>06</w:t>
      </w:r>
      <w:r w:rsidRPr="00FB6D92">
        <w:rPr>
          <w:rFonts w:cs="Kokila"/>
          <w:szCs w:val="20"/>
          <w:cs/>
          <w:lang w:bidi="hi-IN"/>
        </w:rPr>
        <w:t>/</w:t>
      </w:r>
      <w:r w:rsidRPr="00FB6D92">
        <w:rPr>
          <w:rFonts w:cs="Arial"/>
          <w:szCs w:val="20"/>
        </w:rPr>
        <w:t>2015</w:t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="00FB6D92">
        <w:rPr>
          <w:rFonts w:cs="Kokila"/>
          <w:szCs w:val="20"/>
          <w:cs/>
          <w:lang w:bidi="hi-IN"/>
        </w:rPr>
        <w:t xml:space="preserve">        </w:t>
      </w:r>
    </w:p>
    <w:p w:rsidR="00413185" w:rsidRPr="00FB6D92" w:rsidRDefault="00413185" w:rsidP="00FB6D92">
      <w:pPr>
        <w:pStyle w:val="Listedsub-bullets"/>
        <w:numPr>
          <w:ilvl w:val="0"/>
          <w:numId w:val="0"/>
        </w:numPr>
        <w:rPr>
          <w:rFonts w:cs="Arial"/>
        </w:rPr>
      </w:pPr>
    </w:p>
    <w:p w:rsidR="00542859" w:rsidRPr="00FB6D92" w:rsidRDefault="00600CF2" w:rsidP="00FB6D92">
      <w:pPr>
        <w:pStyle w:val="Listedsub-bullets"/>
        <w:numPr>
          <w:ilvl w:val="0"/>
          <w:numId w:val="0"/>
        </w:numPr>
        <w:rPr>
          <w:rFonts w:cs="Arial"/>
          <w:b/>
          <w:i/>
        </w:rPr>
      </w:pPr>
      <w:r>
        <w:rPr>
          <w:rFonts w:cs="Arial"/>
          <w:b/>
          <w:i/>
        </w:rPr>
        <w:t xml:space="preserve"> XML</w:t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</w:p>
    <w:p w:rsidR="00EE434C" w:rsidRPr="00FB6D92" w:rsidRDefault="00EE434C" w:rsidP="005479FD">
      <w:pPr>
        <w:widowControl w:val="0"/>
        <w:numPr>
          <w:ilvl w:val="0"/>
          <w:numId w:val="9"/>
        </w:numPr>
        <w:spacing w:line="360" w:lineRule="auto"/>
        <w:ind w:left="360"/>
        <w:jc w:val="both"/>
        <w:rPr>
          <w:rFonts w:cs="Arial"/>
          <w:szCs w:val="20"/>
        </w:rPr>
      </w:pPr>
      <w:r w:rsidRPr="00FB6D92">
        <w:rPr>
          <w:rFonts w:cs="Arial"/>
          <w:szCs w:val="20"/>
        </w:rPr>
        <w:t xml:space="preserve">Write XML document based on </w:t>
      </w:r>
      <w:r w:rsidR="002968C9" w:rsidRPr="00FB6D92">
        <w:rPr>
          <w:rFonts w:cs="Arial"/>
          <w:szCs w:val="20"/>
        </w:rPr>
        <w:t>Employee</w:t>
      </w:r>
      <w:r w:rsidRPr="00FB6D92">
        <w:rPr>
          <w:rFonts w:cs="Arial"/>
          <w:szCs w:val="20"/>
        </w:rPr>
        <w:t xml:space="preserve"> table in section 3</w:t>
      </w:r>
      <w:r w:rsidRPr="00FB6D92">
        <w:rPr>
          <w:rFonts w:cs="Kokila"/>
          <w:szCs w:val="20"/>
          <w:cs/>
          <w:lang w:bidi="hi-IN"/>
        </w:rPr>
        <w:t xml:space="preserve">. </w:t>
      </w:r>
      <w:r w:rsidR="005479FD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Pr="00FB6D92">
        <w:rPr>
          <w:rFonts w:cs="Arial"/>
          <w:szCs w:val="20"/>
        </w:rPr>
        <w:tab/>
      </w:r>
      <w:r w:rsidR="00FB6D92">
        <w:rPr>
          <w:rFonts w:cs="Kokila"/>
          <w:szCs w:val="20"/>
          <w:cs/>
          <w:lang w:bidi="hi-IN"/>
        </w:rPr>
        <w:t xml:space="preserve">          </w:t>
      </w:r>
    </w:p>
    <w:p w:rsidR="006D199C" w:rsidRPr="00FB6D92" w:rsidRDefault="00EE434C" w:rsidP="005479FD">
      <w:pPr>
        <w:pStyle w:val="Listedsub-bullets"/>
        <w:numPr>
          <w:ilvl w:val="0"/>
          <w:numId w:val="9"/>
        </w:numPr>
        <w:ind w:left="360"/>
        <w:jc w:val="both"/>
        <w:rPr>
          <w:rFonts w:cs="Arial"/>
        </w:rPr>
      </w:pPr>
      <w:r w:rsidRPr="00FB6D92">
        <w:rPr>
          <w:rFonts w:cs="Arial"/>
        </w:rPr>
        <w:t>Create a Schema for the XML file and write the appropriate restrictions and validate the XML file</w:t>
      </w:r>
      <w:r w:rsidRPr="00FB6D92">
        <w:rPr>
          <w:rFonts w:cs="Kokila"/>
          <w:iCs w:val="0"/>
          <w:cs/>
          <w:lang w:bidi="hi-IN"/>
        </w:rPr>
        <w:t>.</w:t>
      </w:r>
      <w:r w:rsidR="0035520A" w:rsidRPr="00FB6D92">
        <w:rPr>
          <w:rFonts w:cs="Kokila"/>
          <w:iCs w:val="0"/>
          <w:cs/>
          <w:lang w:bidi="hi-IN"/>
        </w:rPr>
        <w:t xml:space="preserve"> </w:t>
      </w:r>
      <w:r w:rsidRPr="00FB6D92">
        <w:rPr>
          <w:rFonts w:cs="Arial"/>
        </w:rPr>
        <w:tab/>
      </w:r>
      <w:r w:rsidRPr="00FB6D92">
        <w:rPr>
          <w:rFonts w:cs="Arial"/>
        </w:rPr>
        <w:tab/>
      </w:r>
      <w:r w:rsidRPr="00FB6D92">
        <w:rPr>
          <w:rFonts w:cs="Arial"/>
        </w:rPr>
        <w:tab/>
      </w:r>
      <w:r w:rsidRPr="00FB6D92">
        <w:rPr>
          <w:rFonts w:cs="Arial"/>
        </w:rPr>
        <w:tab/>
      </w:r>
      <w:r w:rsidRPr="00FB6D92">
        <w:rPr>
          <w:rFonts w:cs="Arial"/>
        </w:rPr>
        <w:tab/>
      </w:r>
      <w:r w:rsidRPr="00FB6D92">
        <w:rPr>
          <w:rFonts w:cs="Arial"/>
        </w:rPr>
        <w:tab/>
      </w:r>
      <w:r w:rsidR="005479FD">
        <w:rPr>
          <w:rFonts w:cs="Arial"/>
        </w:rPr>
        <w:tab/>
      </w:r>
      <w:r w:rsidRPr="00FB6D92">
        <w:rPr>
          <w:rFonts w:cs="Arial"/>
        </w:rPr>
        <w:tab/>
      </w:r>
      <w:r w:rsidRPr="00FB6D92">
        <w:rPr>
          <w:rFonts w:cs="Arial"/>
        </w:rPr>
        <w:tab/>
      </w:r>
      <w:r w:rsidR="00FB6D92">
        <w:rPr>
          <w:rFonts w:cs="Kokila"/>
          <w:iCs w:val="0"/>
          <w:cs/>
          <w:lang w:bidi="hi-IN"/>
        </w:rPr>
        <w:t xml:space="preserve">          </w:t>
      </w:r>
    </w:p>
    <w:sectPr w:rsidR="006D199C" w:rsidRPr="00FB6D92" w:rsidSect="0033104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232" w:rsidRDefault="00A44232">
      <w:r>
        <w:separator/>
      </w:r>
    </w:p>
  </w:endnote>
  <w:endnote w:type="continuationSeparator" w:id="0">
    <w:p w:rsidR="00A44232" w:rsidRDefault="00A4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2C" w:rsidRDefault="002D562C" w:rsidP="00A64EA4">
    <w:pPr>
      <w:pStyle w:val="Footer"/>
      <w:pBdr>
        <w:bottom w:val="single" w:sz="12" w:space="0" w:color="auto"/>
      </w:pBdr>
    </w:pPr>
  </w:p>
  <w:p w:rsidR="00CF23C6" w:rsidRDefault="00CF23C6" w:rsidP="00CF23C6">
    <w:pPr>
      <w:pStyle w:val="Footer"/>
    </w:pPr>
  </w:p>
  <w:p w:rsidR="002D562C" w:rsidRPr="00CF23C6" w:rsidRDefault="00A25182" w:rsidP="00CF23C6">
    <w:pPr>
      <w:pStyle w:val="Footer"/>
    </w:pPr>
    <w:r>
      <w:rPr>
        <w:noProof/>
        <w:lang w:bidi="hi-IN"/>
      </w:rPr>
      <w:drawing>
        <wp:anchor distT="0" distB="0" distL="114300" distR="114300" simplePos="0" relativeHeight="251658240" behindDoc="0" locked="1" layoutInCell="1" allowOverlap="0" wp14:anchorId="11AD9A03" wp14:editId="4BFA0E13">
          <wp:simplePos x="0" y="0"/>
          <wp:positionH relativeFrom="page">
            <wp:posOffset>759460</wp:posOffset>
          </wp:positionH>
          <wp:positionV relativeFrom="page">
            <wp:posOffset>9147810</wp:posOffset>
          </wp:positionV>
          <wp:extent cx="1482725" cy="365760"/>
          <wp:effectExtent l="0" t="0" r="3175" b="0"/>
          <wp:wrapNone/>
          <wp:docPr id="2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562C" w:rsidRPr="00CF23C6">
      <w:t xml:space="preserve">Page </w:t>
    </w:r>
    <w:r w:rsidR="002D562C" w:rsidRPr="00CF23C6">
      <w:fldChar w:fldCharType="begin"/>
    </w:r>
    <w:r w:rsidR="002D562C" w:rsidRPr="00CF23C6">
      <w:instrText xml:space="preserve"> PAGE </w:instrText>
    </w:r>
    <w:r w:rsidR="002D562C" w:rsidRPr="00CF23C6">
      <w:fldChar w:fldCharType="separate"/>
    </w:r>
    <w:r w:rsidR="00706E68">
      <w:rPr>
        <w:noProof/>
      </w:rPr>
      <w:t>3</w:t>
    </w:r>
    <w:r w:rsidR="002D562C" w:rsidRPr="00CF23C6">
      <w:fldChar w:fldCharType="end"/>
    </w:r>
    <w:r w:rsidR="002D562C" w:rsidRPr="00CF23C6">
      <w:t xml:space="preserve"> of </w:t>
    </w:r>
    <w:fldSimple w:instr=" NUMPAGES ">
      <w:r w:rsidR="00706E68">
        <w:rPr>
          <w:noProof/>
        </w:rPr>
        <w:t>3</w:t>
      </w:r>
    </w:fldSimple>
  </w:p>
  <w:p w:rsidR="002D562C" w:rsidRDefault="002D562C" w:rsidP="00A64EA4">
    <w:pPr>
      <w:pStyle w:val="Footer"/>
      <w:rPr>
        <w:rFonts w:ascii="Candara" w:hAnsi="Candara"/>
        <w:b/>
        <w:sz w:val="22"/>
        <w:szCs w:val="20"/>
      </w:rPr>
    </w:pPr>
  </w:p>
  <w:p w:rsidR="00230489" w:rsidRPr="00230489" w:rsidRDefault="00230489" w:rsidP="00230489">
    <w:pPr>
      <w:pStyle w:val="Foo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2C" w:rsidRDefault="002D562C" w:rsidP="00971E90">
    <w:pPr>
      <w:pStyle w:val="Footer"/>
      <w:pBdr>
        <w:bottom w:val="single" w:sz="12" w:space="0" w:color="auto"/>
      </w:pBdr>
    </w:pPr>
  </w:p>
  <w:p w:rsidR="00CF23C6" w:rsidRDefault="00CF23C6" w:rsidP="00CF23C6">
    <w:pPr>
      <w:pStyle w:val="Footer"/>
    </w:pPr>
  </w:p>
  <w:p w:rsidR="002D562C" w:rsidRPr="00CF23C6" w:rsidRDefault="00A25182" w:rsidP="00CF23C6">
    <w:pPr>
      <w:pStyle w:val="Footer"/>
    </w:pPr>
    <w:r>
      <w:rPr>
        <w:noProof/>
        <w:lang w:bidi="hi-IN"/>
      </w:rPr>
      <w:drawing>
        <wp:anchor distT="0" distB="0" distL="114300" distR="114300" simplePos="0" relativeHeight="251657216" behindDoc="0" locked="1" layoutInCell="1" allowOverlap="0" wp14:anchorId="194AE45E" wp14:editId="6927B227">
          <wp:simplePos x="0" y="0"/>
          <wp:positionH relativeFrom="page">
            <wp:posOffset>607060</wp:posOffset>
          </wp:positionH>
          <wp:positionV relativeFrom="page">
            <wp:posOffset>8995410</wp:posOffset>
          </wp:positionV>
          <wp:extent cx="1482725" cy="365760"/>
          <wp:effectExtent l="0" t="0" r="317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562C" w:rsidRPr="00CF23C6">
      <w:t xml:space="preserve">Page </w:t>
    </w:r>
    <w:r w:rsidR="002D562C" w:rsidRPr="00CF23C6">
      <w:fldChar w:fldCharType="begin"/>
    </w:r>
    <w:r w:rsidR="002D562C" w:rsidRPr="00CF23C6">
      <w:instrText xml:space="preserve"> PAGE </w:instrText>
    </w:r>
    <w:r w:rsidR="002D562C" w:rsidRPr="00CF23C6">
      <w:fldChar w:fldCharType="separate"/>
    </w:r>
    <w:r w:rsidR="00CC07CB">
      <w:rPr>
        <w:noProof/>
      </w:rPr>
      <w:t>1</w:t>
    </w:r>
    <w:r w:rsidR="002D562C" w:rsidRPr="00CF23C6">
      <w:fldChar w:fldCharType="end"/>
    </w:r>
    <w:r w:rsidR="002D562C" w:rsidRPr="00CF23C6">
      <w:t xml:space="preserve"> of </w:t>
    </w:r>
    <w:fldSimple w:instr=" NUMPAGES ">
      <w:r w:rsidR="00CC07CB">
        <w:rPr>
          <w:noProof/>
        </w:rPr>
        <w:t>3</w:t>
      </w:r>
    </w:fldSimple>
  </w:p>
  <w:p w:rsidR="002D562C" w:rsidRDefault="002D562C" w:rsidP="00B26949">
    <w:pPr>
      <w:pStyle w:val="Footer"/>
      <w:rPr>
        <w:rStyle w:val="PageNumber"/>
        <w:rFonts w:eastAsia="Courier New"/>
        <w:szCs w:val="16"/>
      </w:rPr>
    </w:pPr>
  </w:p>
  <w:p w:rsidR="002D562C" w:rsidRDefault="002D562C" w:rsidP="00B26949">
    <w:pPr>
      <w:pStyle w:val="Footer"/>
      <w:rPr>
        <w:rFonts w:ascii="Candara" w:hAnsi="Candara"/>
        <w:b/>
        <w:sz w:val="22"/>
        <w:szCs w:val="20"/>
      </w:rPr>
    </w:pPr>
  </w:p>
  <w:p w:rsidR="006C1CC0" w:rsidRPr="006C1CC0" w:rsidRDefault="006C1CC0" w:rsidP="006C1CC0">
    <w:pPr>
      <w:pStyle w:val="Foo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232" w:rsidRDefault="00A44232">
      <w:r>
        <w:separator/>
      </w:r>
    </w:p>
  </w:footnote>
  <w:footnote w:type="continuationSeparator" w:id="0">
    <w:p w:rsidR="00A44232" w:rsidRDefault="00A44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99C" w:rsidRDefault="00800D65" w:rsidP="006D199C">
    <w:pPr>
      <w:pStyle w:val="Header"/>
      <w:ind w:left="2340" w:hanging="2340"/>
    </w:pPr>
    <w:r w:rsidRPr="00800D65">
      <w:t xml:space="preserve">Module Test </w:t>
    </w:r>
    <w:r w:rsidRPr="00800D65">
      <w:rPr>
        <w:rFonts w:cs="Kokila"/>
        <w:bCs/>
        <w:iCs/>
        <w:szCs w:val="20"/>
        <w:cs/>
        <w:lang w:bidi="hi-IN"/>
      </w:rPr>
      <w:t>(</w:t>
    </w:r>
    <w:r w:rsidRPr="00800D65">
      <w:t>Practical</w:t>
    </w:r>
    <w:r w:rsidRPr="00800D65">
      <w:rPr>
        <w:rFonts w:cs="Kokila"/>
        <w:bCs/>
        <w:iCs/>
        <w:szCs w:val="20"/>
        <w:cs/>
        <w:lang w:bidi="hi-IN"/>
      </w:rPr>
      <w:t xml:space="preserve">) : </w:t>
    </w:r>
    <w:r w:rsidR="006D199C" w:rsidRPr="00F764BD">
      <w:t xml:space="preserve">Programming Foundation with Pseudocode, </w:t>
    </w:r>
    <w:r w:rsidR="00413185">
      <w:t>Web Basics  and SQL Server 2012</w:t>
    </w:r>
  </w:p>
  <w:p w:rsidR="00800D65" w:rsidRPr="00F44472" w:rsidRDefault="00800D65" w:rsidP="007F644E">
    <w:pPr>
      <w:pBdr>
        <w:bottom w:val="single" w:sz="4" w:space="1" w:color="auto"/>
      </w:pBdr>
      <w:rPr>
        <w:rFonts w:ascii="Candara" w:hAnsi="Candara"/>
      </w:rPr>
    </w:pPr>
  </w:p>
  <w:p w:rsidR="002D562C" w:rsidRPr="007F644E" w:rsidRDefault="002D5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BD" w:rsidRDefault="00800D65" w:rsidP="00F764BD">
    <w:pPr>
      <w:pStyle w:val="Header"/>
      <w:ind w:left="2340" w:hanging="2340"/>
    </w:pPr>
    <w:r>
      <w:t xml:space="preserve">Module Test </w:t>
    </w:r>
    <w:r>
      <w:rPr>
        <w:rFonts w:cs="Kokila"/>
        <w:bCs/>
        <w:iCs/>
        <w:szCs w:val="20"/>
        <w:cs/>
        <w:lang w:bidi="hi-IN"/>
      </w:rPr>
      <w:t>(</w:t>
    </w:r>
    <w:r>
      <w:t>Practical</w:t>
    </w:r>
    <w:r>
      <w:rPr>
        <w:rFonts w:cs="Kokila"/>
        <w:bCs/>
        <w:iCs/>
        <w:szCs w:val="20"/>
        <w:cs/>
        <w:lang w:bidi="hi-IN"/>
      </w:rPr>
      <w:t xml:space="preserve">): </w:t>
    </w:r>
    <w:r w:rsidR="00F764BD">
      <w:rPr>
        <w:rFonts w:cs="Kokila"/>
        <w:bCs/>
        <w:iCs/>
        <w:szCs w:val="20"/>
        <w:cs/>
        <w:lang w:bidi="hi-IN"/>
      </w:rPr>
      <w:t xml:space="preserve"> </w:t>
    </w:r>
    <w:r w:rsidR="00F764BD" w:rsidRPr="00F764BD">
      <w:t xml:space="preserve">Programming Foundation with Pseudocode, Web Basics  and SQL Server 2012 </w:t>
    </w:r>
  </w:p>
  <w:p w:rsidR="00800D65" w:rsidRDefault="00F764BD" w:rsidP="00800D65">
    <w:pPr>
      <w:pStyle w:val="Header"/>
    </w:pPr>
    <w:r>
      <w:t>Max Marks</w:t>
    </w:r>
    <w:r>
      <w:rPr>
        <w:rFonts w:cs="Kokila"/>
        <w:bCs/>
        <w:iCs/>
        <w:szCs w:val="20"/>
        <w:cs/>
        <w:lang w:bidi="hi-IN"/>
      </w:rPr>
      <w:t>:</w:t>
    </w:r>
    <w:r>
      <w:t xml:space="preserve"> 70</w:t>
    </w:r>
    <w:r w:rsidR="00800D65">
      <w:tab/>
    </w:r>
    <w:r w:rsidR="00800D65">
      <w:tab/>
    </w:r>
  </w:p>
  <w:p w:rsidR="00800D65" w:rsidRDefault="00800D65" w:rsidP="00800D65">
    <w:pPr>
      <w:pStyle w:val="Header"/>
    </w:pPr>
    <w:r>
      <w:t>Duration</w:t>
    </w:r>
    <w:r>
      <w:rPr>
        <w:rFonts w:cs="Kokila"/>
        <w:bCs/>
        <w:iCs/>
        <w:szCs w:val="20"/>
        <w:cs/>
        <w:lang w:bidi="hi-IN"/>
      </w:rPr>
      <w:t xml:space="preserve">: </w:t>
    </w:r>
    <w:r w:rsidR="00F764BD">
      <w:t>240 Minutes</w:t>
    </w:r>
  </w:p>
  <w:p w:rsidR="002D562C" w:rsidRPr="002D562C" w:rsidRDefault="00800D65" w:rsidP="00800D65">
    <w:pPr>
      <w:pStyle w:val="Header"/>
    </w:pPr>
    <w:r>
      <w:t>Mode</w:t>
    </w:r>
    <w:r>
      <w:rPr>
        <w:rFonts w:cs="Kokila"/>
        <w:bCs/>
        <w:iCs/>
        <w:szCs w:val="20"/>
        <w:cs/>
        <w:lang w:bidi="hi-IN"/>
      </w:rPr>
      <w:t xml:space="preserve">: </w:t>
    </w:r>
    <w:r>
      <w:t>Open Book</w:t>
    </w:r>
    <w:r w:rsidR="002D562C" w:rsidRPr="002D562C">
      <w:tab/>
    </w:r>
    <w:r w:rsidR="002D562C" w:rsidRPr="002D562C">
      <w:tab/>
    </w:r>
    <w:r w:rsidR="002D562C" w:rsidRPr="002D562C">
      <w:tab/>
    </w:r>
    <w:r w:rsidR="002D562C" w:rsidRPr="002D562C">
      <w:tab/>
    </w:r>
    <w:r w:rsidR="002D562C" w:rsidRPr="002D562C">
      <w:tab/>
    </w:r>
    <w:r w:rsidR="002D562C" w:rsidRPr="002D562C">
      <w:tab/>
    </w:r>
    <w:r w:rsidR="002D562C" w:rsidRPr="002D562C">
      <w:tab/>
    </w:r>
  </w:p>
  <w:p w:rsidR="002D562C" w:rsidRDefault="002D562C" w:rsidP="00A850CC">
    <w:pPr>
      <w:pBdr>
        <w:bottom w:val="single" w:sz="4" w:space="0" w:color="auto"/>
      </w:pBdr>
      <w:rPr>
        <w:rFonts w:ascii="Courier" w:hAnsi="Courier"/>
      </w:rPr>
    </w:pPr>
  </w:p>
  <w:p w:rsidR="002D562C" w:rsidRDefault="002D5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AB6"/>
    <w:multiLevelType w:val="hybridMultilevel"/>
    <w:tmpl w:val="945C0EA2"/>
    <w:lvl w:ilvl="0" w:tplc="B39AB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6573"/>
    <w:multiLevelType w:val="hybridMultilevel"/>
    <w:tmpl w:val="774A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43DA"/>
    <w:multiLevelType w:val="hybridMultilevel"/>
    <w:tmpl w:val="2346990E"/>
    <w:lvl w:ilvl="0" w:tplc="36000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A73C0"/>
    <w:multiLevelType w:val="hybridMultilevel"/>
    <w:tmpl w:val="D3C4AA2A"/>
    <w:lvl w:ilvl="0" w:tplc="754456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7CA2B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22C35858"/>
    <w:multiLevelType w:val="hybridMultilevel"/>
    <w:tmpl w:val="6CD6E99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2CC20FD"/>
    <w:multiLevelType w:val="hybridMultilevel"/>
    <w:tmpl w:val="7678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229EE"/>
    <w:multiLevelType w:val="hybridMultilevel"/>
    <w:tmpl w:val="DBF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029AE"/>
    <w:multiLevelType w:val="hybridMultilevel"/>
    <w:tmpl w:val="793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6FBD"/>
    <w:multiLevelType w:val="hybridMultilevel"/>
    <w:tmpl w:val="319E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1" w15:restartNumberingAfterBreak="0">
    <w:nsid w:val="4BDE417E"/>
    <w:multiLevelType w:val="hybridMultilevel"/>
    <w:tmpl w:val="8BC68C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892BCE"/>
    <w:multiLevelType w:val="hybridMultilevel"/>
    <w:tmpl w:val="319E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97C27"/>
    <w:multiLevelType w:val="hybridMultilevel"/>
    <w:tmpl w:val="6BBA2E06"/>
    <w:lvl w:ilvl="0" w:tplc="4C0A796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Times New Roman" w:hint="default"/>
        <w:b w:val="0"/>
        <w:sz w:val="20"/>
      </w:rPr>
    </w:lvl>
    <w:lvl w:ilvl="1" w:tplc="0A300F30">
      <w:start w:val="1"/>
      <w:numFmt w:val="decimal"/>
      <w:lvlText w:val="%2."/>
      <w:lvlJc w:val="left"/>
      <w:pPr>
        <w:ind w:left="1740" w:hanging="6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205EC8"/>
    <w:multiLevelType w:val="hybridMultilevel"/>
    <w:tmpl w:val="C76886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CA55440"/>
    <w:multiLevelType w:val="hybridMultilevel"/>
    <w:tmpl w:val="C916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7CA2B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15DF2"/>
    <w:multiLevelType w:val="hybridMultilevel"/>
    <w:tmpl w:val="BB984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CD4A33"/>
    <w:multiLevelType w:val="hybridMultilevel"/>
    <w:tmpl w:val="0B5C1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4"/>
  </w:num>
  <w:num w:numId="5">
    <w:abstractNumId w:val="18"/>
    <w:lvlOverride w:ilvl="0">
      <w:startOverride w:val="1"/>
    </w:lvlOverride>
  </w:num>
  <w:num w:numId="6">
    <w:abstractNumId w:val="11"/>
  </w:num>
  <w:num w:numId="7">
    <w:abstractNumId w:val="13"/>
  </w:num>
  <w:num w:numId="8">
    <w:abstractNumId w:val="19"/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8"/>
  </w:num>
  <w:num w:numId="13">
    <w:abstractNumId w:val="17"/>
  </w:num>
  <w:num w:numId="14">
    <w:abstractNumId w:val="5"/>
  </w:num>
  <w:num w:numId="15">
    <w:abstractNumId w:val="16"/>
  </w:num>
  <w:num w:numId="16">
    <w:abstractNumId w:val="8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6"/>
  </w:num>
  <w:num w:numId="22">
    <w:abstractNumId w:val="7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75"/>
    <w:rsid w:val="0002301A"/>
    <w:rsid w:val="000260F3"/>
    <w:rsid w:val="00033ECD"/>
    <w:rsid w:val="00070B77"/>
    <w:rsid w:val="00071241"/>
    <w:rsid w:val="000955E3"/>
    <w:rsid w:val="000A07F3"/>
    <w:rsid w:val="000A4720"/>
    <w:rsid w:val="000B0780"/>
    <w:rsid w:val="000C1CFE"/>
    <w:rsid w:val="000D64B2"/>
    <w:rsid w:val="000F7020"/>
    <w:rsid w:val="00101030"/>
    <w:rsid w:val="001042D4"/>
    <w:rsid w:val="00106F8B"/>
    <w:rsid w:val="00110BE1"/>
    <w:rsid w:val="001271C5"/>
    <w:rsid w:val="001328AF"/>
    <w:rsid w:val="001479A0"/>
    <w:rsid w:val="00153156"/>
    <w:rsid w:val="0016169D"/>
    <w:rsid w:val="00167597"/>
    <w:rsid w:val="00171499"/>
    <w:rsid w:val="00192313"/>
    <w:rsid w:val="0019434C"/>
    <w:rsid w:val="001A0320"/>
    <w:rsid w:val="001C568E"/>
    <w:rsid w:val="001F7E12"/>
    <w:rsid w:val="0020045F"/>
    <w:rsid w:val="00230489"/>
    <w:rsid w:val="00233659"/>
    <w:rsid w:val="002510FB"/>
    <w:rsid w:val="002605F9"/>
    <w:rsid w:val="002968C9"/>
    <w:rsid w:val="002A5EA0"/>
    <w:rsid w:val="002B4212"/>
    <w:rsid w:val="002C0B0B"/>
    <w:rsid w:val="002D562C"/>
    <w:rsid w:val="002E150D"/>
    <w:rsid w:val="002F4A55"/>
    <w:rsid w:val="002F54DC"/>
    <w:rsid w:val="00313E97"/>
    <w:rsid w:val="0032346A"/>
    <w:rsid w:val="0033032F"/>
    <w:rsid w:val="0033104C"/>
    <w:rsid w:val="00351C81"/>
    <w:rsid w:val="0035520A"/>
    <w:rsid w:val="00372580"/>
    <w:rsid w:val="003845E0"/>
    <w:rsid w:val="00394F3A"/>
    <w:rsid w:val="003A19EB"/>
    <w:rsid w:val="003B58D3"/>
    <w:rsid w:val="003C60BA"/>
    <w:rsid w:val="003D11A1"/>
    <w:rsid w:val="003D2FC6"/>
    <w:rsid w:val="003D6350"/>
    <w:rsid w:val="003F693E"/>
    <w:rsid w:val="00413185"/>
    <w:rsid w:val="0041669A"/>
    <w:rsid w:val="00443003"/>
    <w:rsid w:val="00443C92"/>
    <w:rsid w:val="00465F76"/>
    <w:rsid w:val="00470AFB"/>
    <w:rsid w:val="004945A2"/>
    <w:rsid w:val="004A4811"/>
    <w:rsid w:val="004A77EE"/>
    <w:rsid w:val="004B4FD7"/>
    <w:rsid w:val="004D41D0"/>
    <w:rsid w:val="004E0013"/>
    <w:rsid w:val="00517A6B"/>
    <w:rsid w:val="00517BD5"/>
    <w:rsid w:val="00542859"/>
    <w:rsid w:val="005479FD"/>
    <w:rsid w:val="00565D5E"/>
    <w:rsid w:val="00573C6F"/>
    <w:rsid w:val="0057754A"/>
    <w:rsid w:val="00584826"/>
    <w:rsid w:val="00585FBC"/>
    <w:rsid w:val="00591887"/>
    <w:rsid w:val="00594A0A"/>
    <w:rsid w:val="00595BE1"/>
    <w:rsid w:val="0059772B"/>
    <w:rsid w:val="005A6AC5"/>
    <w:rsid w:val="005C74C1"/>
    <w:rsid w:val="005D2BBE"/>
    <w:rsid w:val="005D6916"/>
    <w:rsid w:val="005F27DB"/>
    <w:rsid w:val="005F7008"/>
    <w:rsid w:val="00600CF2"/>
    <w:rsid w:val="00616441"/>
    <w:rsid w:val="006348A2"/>
    <w:rsid w:val="006542B2"/>
    <w:rsid w:val="006634A2"/>
    <w:rsid w:val="00664093"/>
    <w:rsid w:val="00670E8D"/>
    <w:rsid w:val="00685A5B"/>
    <w:rsid w:val="006B4EB4"/>
    <w:rsid w:val="006C1CC0"/>
    <w:rsid w:val="006D199C"/>
    <w:rsid w:val="006D19DA"/>
    <w:rsid w:val="006D6165"/>
    <w:rsid w:val="006E454E"/>
    <w:rsid w:val="006E6758"/>
    <w:rsid w:val="007032F1"/>
    <w:rsid w:val="00706E68"/>
    <w:rsid w:val="00731892"/>
    <w:rsid w:val="00732685"/>
    <w:rsid w:val="00737283"/>
    <w:rsid w:val="00753C58"/>
    <w:rsid w:val="00762F2E"/>
    <w:rsid w:val="00787144"/>
    <w:rsid w:val="007877E2"/>
    <w:rsid w:val="007C23FB"/>
    <w:rsid w:val="007C5969"/>
    <w:rsid w:val="007D7DCF"/>
    <w:rsid w:val="007E65C3"/>
    <w:rsid w:val="007F644E"/>
    <w:rsid w:val="00800D65"/>
    <w:rsid w:val="008021BF"/>
    <w:rsid w:val="00812D81"/>
    <w:rsid w:val="00814777"/>
    <w:rsid w:val="00827F95"/>
    <w:rsid w:val="00842661"/>
    <w:rsid w:val="00861654"/>
    <w:rsid w:val="00870759"/>
    <w:rsid w:val="0089363E"/>
    <w:rsid w:val="008A6F85"/>
    <w:rsid w:val="008F55A9"/>
    <w:rsid w:val="009077BC"/>
    <w:rsid w:val="00941491"/>
    <w:rsid w:val="00941BBF"/>
    <w:rsid w:val="009502F7"/>
    <w:rsid w:val="00971E90"/>
    <w:rsid w:val="00974405"/>
    <w:rsid w:val="00991EED"/>
    <w:rsid w:val="009C7735"/>
    <w:rsid w:val="009D3E80"/>
    <w:rsid w:val="009D47C4"/>
    <w:rsid w:val="009D64BB"/>
    <w:rsid w:val="009F4010"/>
    <w:rsid w:val="009F42EE"/>
    <w:rsid w:val="00A12FC5"/>
    <w:rsid w:val="00A25182"/>
    <w:rsid w:val="00A4349B"/>
    <w:rsid w:val="00A44232"/>
    <w:rsid w:val="00A603C2"/>
    <w:rsid w:val="00A64EA4"/>
    <w:rsid w:val="00A65994"/>
    <w:rsid w:val="00A672F1"/>
    <w:rsid w:val="00A74B81"/>
    <w:rsid w:val="00A84D97"/>
    <w:rsid w:val="00A850CC"/>
    <w:rsid w:val="00AF0D91"/>
    <w:rsid w:val="00B10D50"/>
    <w:rsid w:val="00B125FE"/>
    <w:rsid w:val="00B23E7F"/>
    <w:rsid w:val="00B26949"/>
    <w:rsid w:val="00B26F05"/>
    <w:rsid w:val="00B728C2"/>
    <w:rsid w:val="00B7336F"/>
    <w:rsid w:val="00B84F93"/>
    <w:rsid w:val="00B8728D"/>
    <w:rsid w:val="00B91607"/>
    <w:rsid w:val="00B94648"/>
    <w:rsid w:val="00BA6E75"/>
    <w:rsid w:val="00BB3CA4"/>
    <w:rsid w:val="00BD4FA0"/>
    <w:rsid w:val="00BE0945"/>
    <w:rsid w:val="00C115B2"/>
    <w:rsid w:val="00C132CE"/>
    <w:rsid w:val="00C25017"/>
    <w:rsid w:val="00C3626F"/>
    <w:rsid w:val="00C67C04"/>
    <w:rsid w:val="00C722FE"/>
    <w:rsid w:val="00C772BE"/>
    <w:rsid w:val="00C8386A"/>
    <w:rsid w:val="00C921CC"/>
    <w:rsid w:val="00CA2DA8"/>
    <w:rsid w:val="00CB1EB7"/>
    <w:rsid w:val="00CB2205"/>
    <w:rsid w:val="00CC07CB"/>
    <w:rsid w:val="00CE11C3"/>
    <w:rsid w:val="00CE3B00"/>
    <w:rsid w:val="00CF23C6"/>
    <w:rsid w:val="00D109BD"/>
    <w:rsid w:val="00D1791E"/>
    <w:rsid w:val="00D24461"/>
    <w:rsid w:val="00D24715"/>
    <w:rsid w:val="00D27901"/>
    <w:rsid w:val="00D57CBD"/>
    <w:rsid w:val="00D64B1D"/>
    <w:rsid w:val="00D71896"/>
    <w:rsid w:val="00D8695B"/>
    <w:rsid w:val="00DB1066"/>
    <w:rsid w:val="00DC5E8C"/>
    <w:rsid w:val="00DC77F2"/>
    <w:rsid w:val="00DD69FF"/>
    <w:rsid w:val="00DD7D8C"/>
    <w:rsid w:val="00DE44D8"/>
    <w:rsid w:val="00DE79D7"/>
    <w:rsid w:val="00E2475B"/>
    <w:rsid w:val="00E24B00"/>
    <w:rsid w:val="00E36C95"/>
    <w:rsid w:val="00E63AA8"/>
    <w:rsid w:val="00E8294E"/>
    <w:rsid w:val="00E83EF9"/>
    <w:rsid w:val="00E86D6E"/>
    <w:rsid w:val="00E9384B"/>
    <w:rsid w:val="00EA3CB2"/>
    <w:rsid w:val="00EB1541"/>
    <w:rsid w:val="00EC0663"/>
    <w:rsid w:val="00ED4AB7"/>
    <w:rsid w:val="00EE434C"/>
    <w:rsid w:val="00F02F40"/>
    <w:rsid w:val="00F03B81"/>
    <w:rsid w:val="00F118C4"/>
    <w:rsid w:val="00F151C6"/>
    <w:rsid w:val="00F30E3D"/>
    <w:rsid w:val="00F3221B"/>
    <w:rsid w:val="00F44472"/>
    <w:rsid w:val="00F51FB8"/>
    <w:rsid w:val="00F55297"/>
    <w:rsid w:val="00F575EE"/>
    <w:rsid w:val="00F74BE1"/>
    <w:rsid w:val="00F764BD"/>
    <w:rsid w:val="00F9035B"/>
    <w:rsid w:val="00FA48F4"/>
    <w:rsid w:val="00FB6D92"/>
    <w:rsid w:val="00FC5680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843E1"/>
  <w15:docId w15:val="{B743E6B1-DBBB-41A5-94B7-C912FE94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661"/>
    <w:rPr>
      <w:rFonts w:ascii="Arial" w:hAnsi="Arial"/>
      <w:szCs w:val="24"/>
    </w:rPr>
  </w:style>
  <w:style w:type="paragraph" w:styleId="Heading1">
    <w:name w:val="heading 1"/>
    <w:basedOn w:val="Normal"/>
    <w:qFormat/>
    <w:rsid w:val="00842661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A12FC5"/>
    <w:pPr>
      <w:keepNext/>
      <w:spacing w:before="240" w:after="60"/>
      <w:outlineLvl w:val="2"/>
    </w:pPr>
    <w:rPr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2661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rsid w:val="00842661"/>
    <w:pPr>
      <w:tabs>
        <w:tab w:val="center" w:pos="4320"/>
        <w:tab w:val="right" w:pos="8640"/>
      </w:tabs>
      <w:jc w:val="center"/>
    </w:pPr>
  </w:style>
  <w:style w:type="paragraph" w:styleId="BalloonText">
    <w:name w:val="Balloon Text"/>
    <w:basedOn w:val="Normal"/>
    <w:semiHidden/>
    <w:rsid w:val="008426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42661"/>
  </w:style>
  <w:style w:type="table" w:styleId="TableGrid">
    <w:name w:val="Table Grid"/>
    <w:basedOn w:val="TableNormal"/>
    <w:rsid w:val="008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42661"/>
    <w:rPr>
      <w:szCs w:val="20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842661"/>
    <w:pPr>
      <w:numPr>
        <w:numId w:val="2"/>
      </w:numPr>
    </w:pPr>
  </w:style>
  <w:style w:type="paragraph" w:customStyle="1" w:styleId="Unlistedmainbullet">
    <w:name w:val="Unlisted main bullet"/>
    <w:basedOn w:val="Normal"/>
    <w:qFormat/>
    <w:rsid w:val="00842661"/>
    <w:pPr>
      <w:numPr>
        <w:numId w:val="3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842661"/>
    <w:pPr>
      <w:numPr>
        <w:numId w:val="1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842661"/>
    <w:pPr>
      <w:numPr>
        <w:numId w:val="5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842661"/>
    <w:pPr>
      <w:jc w:val="center"/>
    </w:pPr>
    <w:rPr>
      <w:szCs w:val="20"/>
    </w:rPr>
  </w:style>
  <w:style w:type="character" w:customStyle="1" w:styleId="NormalBoldUnderline">
    <w:name w:val="Normal Bold Underline"/>
    <w:rsid w:val="00842661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842661"/>
    <w:rPr>
      <w:b/>
      <w:bCs/>
      <w:i w:val="0"/>
      <w:iCs/>
    </w:rPr>
  </w:style>
  <w:style w:type="paragraph" w:customStyle="1" w:styleId="Code">
    <w:name w:val="Code"/>
    <w:basedOn w:val="Normal"/>
    <w:rsid w:val="00842661"/>
    <w:pPr>
      <w:ind w:left="720"/>
    </w:pPr>
    <w:rPr>
      <w:i/>
      <w:iCs/>
      <w:sz w:val="18"/>
      <w:szCs w:val="20"/>
    </w:rPr>
  </w:style>
  <w:style w:type="character" w:customStyle="1" w:styleId="NormalBold">
    <w:name w:val="Normal Bold"/>
    <w:rsid w:val="00842661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8426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842661"/>
    <w:rPr>
      <w:rFonts w:ascii="Arial" w:hAnsi="Arial"/>
      <w:sz w:val="20"/>
    </w:rPr>
  </w:style>
  <w:style w:type="character" w:customStyle="1" w:styleId="TableHeader">
    <w:name w:val="Table Header"/>
    <w:rsid w:val="00842661"/>
    <w:rPr>
      <w:rFonts w:ascii="Arial" w:hAnsi="Arial"/>
      <w:b/>
      <w:bCs/>
      <w:sz w:val="20"/>
    </w:rPr>
  </w:style>
  <w:style w:type="paragraph" w:customStyle="1" w:styleId="Unlistedsub-bullets">
    <w:name w:val="Unlisted sub-bullets"/>
    <w:basedOn w:val="Normal"/>
    <w:rsid w:val="00800D65"/>
    <w:pPr>
      <w:spacing w:line="360" w:lineRule="auto"/>
      <w:ind w:left="720" w:hanging="360"/>
    </w:pPr>
    <w:rPr>
      <w:i/>
      <w:iCs/>
      <w:szCs w:val="20"/>
    </w:rPr>
  </w:style>
  <w:style w:type="paragraph" w:customStyle="1" w:styleId="StyleNormalCentre">
    <w:name w:val="Style Normal Centre"/>
    <w:basedOn w:val="Normal"/>
    <w:rsid w:val="00800D65"/>
    <w:pPr>
      <w:jc w:val="center"/>
    </w:pPr>
    <w:rPr>
      <w:szCs w:val="20"/>
    </w:rPr>
  </w:style>
  <w:style w:type="paragraph" w:styleId="ListParagraph">
    <w:name w:val="List Paragraph"/>
    <w:basedOn w:val="Normal"/>
    <w:uiPriority w:val="34"/>
    <w:qFormat/>
    <w:rsid w:val="003C60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12FC5"/>
    <w:rPr>
      <w:rFonts w:ascii="Arial" w:hAnsi="Arial"/>
      <w:b/>
      <w:bCs/>
      <w:sz w:val="26"/>
      <w:szCs w:val="26"/>
      <w:lang w:val="x-none" w:eastAsia="x-none"/>
    </w:rPr>
  </w:style>
  <w:style w:type="paragraph" w:styleId="CommentText">
    <w:name w:val="annotation text"/>
    <w:basedOn w:val="Normal"/>
    <w:link w:val="CommentTextChar"/>
    <w:rsid w:val="00EE434C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EE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Templates_2016</FolderName>
    <Material_x0020_Type xmlns="2f97db09-5c4b-4100-bb6d-ec1543f49c01">Template</Material_x0020_Type>
    <Levels xmlns="2f97db09-5c4b-4100-bb6d-ec1543f49c01">L1</Levels>
    <Category xmlns="2f97db09-5c4b-4100-bb6d-ec1543f49c01">Module Artifact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69B9113CBD8408B134997AA6F1943" ma:contentTypeVersion="3" ma:contentTypeDescription="Create a new document." ma:contentTypeScope="" ma:versionID="3581e29ed1bd35ee2eba17c7cad9057c">
  <xsd:schema xmlns:xsd="http://www.w3.org/2001/XMLSchema" xmlns:xs="http://www.w3.org/2001/XMLSchema" xmlns:p="http://schemas.microsoft.com/office/2006/metadata/properties" xmlns:ns2="952a6df7-b138-4f89-9bc4-e7a874ea3254" xmlns:ns3="2f97db09-5c4b-4100-bb6d-ec1543f49c01" targetNamespace="http://schemas.microsoft.com/office/2006/metadata/properties" ma:root="true" ma:fieldsID="97b2fc647a94d6eaf785a2fde5205d90" ns2:_="" ns3:_="">
    <xsd:import namespace="952a6df7-b138-4f89-9bc4-e7a874ea3254"/>
    <xsd:import namespace="2f97db09-5c4b-4100-bb6d-ec1543f49c01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7db09-5c4b-4100-bb6d-ec1543f49c01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11989-3929-4DBE-AD7E-E0F4BBDE6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5BF87-AD53-4FC6-84C5-423A9EAEF6C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9620C2-D5BB-461A-A332-DE49C89C53B8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2f97db09-5c4b-4100-bb6d-ec1543f49c01"/>
  </ds:schemaRefs>
</ds:datastoreItem>
</file>

<file path=customXml/itemProps4.xml><?xml version="1.0" encoding="utf-8"?>
<ds:datastoreItem xmlns:ds="http://schemas.openxmlformats.org/officeDocument/2006/customXml" ds:itemID="{AFC2ED4C-3693-4F87-81EE-9F993D754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2f97db09-5c4b-4100-bb6d-ec1543f49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13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Rupali Saha</dc:creator>
  <cp:lastModifiedBy>Windows User</cp:lastModifiedBy>
  <cp:revision>5</cp:revision>
  <dcterms:created xsi:type="dcterms:W3CDTF">2016-10-24T00:24:00Z</dcterms:created>
  <dcterms:modified xsi:type="dcterms:W3CDTF">2017-09-10T15:55:00Z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0x0101008CD69B9113CBD8408B134997AA6F1943</vt:lpwstr>
  </property>
</Properties>
</file>